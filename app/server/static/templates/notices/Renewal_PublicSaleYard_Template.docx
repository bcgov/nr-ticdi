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47D41" w14:textId="1D06F807" w:rsidR="00F46AA3" w:rsidRDefault="008E192E" w:rsidP="0015602E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F65F205" wp14:editId="43879AE5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7D42" w14:textId="77777777" w:rsidR="00F46AA3" w:rsidRDefault="00F46AA3" w:rsidP="007F3CAF"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08C47D43" w14:textId="77777777" w:rsidR="00F46AA3" w:rsidRDefault="00F46AA3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08C47D44" w14:textId="77777777" w:rsidR="00F46AA3" w:rsidRDefault="00F46AA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PUBLIC SALE YARD LICENCE RENEWAL</w:t>
      </w:r>
    </w:p>
    <w:p w14:paraId="08C47D45" w14:textId="77777777" w:rsidR="00F46AA3" w:rsidRDefault="00F46AA3">
      <w:pPr>
        <w:jc w:val="center"/>
        <w:rPr>
          <w:rFonts w:ascii="Arial" w:hAnsi="Arial"/>
          <w:b/>
          <w:sz w:val="24"/>
          <w:u w:val="single"/>
        </w:rPr>
      </w:pPr>
    </w:p>
    <w:p w14:paraId="08C47D46" w14:textId="5009D40B" w:rsidR="00F46AA3" w:rsidRDefault="00A41767">
      <w:pPr>
        <w:pStyle w:val="Heading1"/>
      </w:pPr>
      <w:r>
        <w:t>{</w:t>
      </w:r>
      <w:proofErr w:type="spellStart"/>
      <w:proofErr w:type="gramStart"/>
      <w:r>
        <w:t>d.LicenceStart</w:t>
      </w:r>
      <w:proofErr w:type="spellEnd"/>
      <w:proofErr w:type="gramEnd"/>
      <w:r>
        <w:t>}</w:t>
      </w:r>
      <w:r w:rsidR="00F46AA3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08C47D47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8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9" w14:textId="77777777" w:rsidR="00F46AA3" w:rsidRDefault="00F46AA3">
      <w:pPr>
        <w:pStyle w:val="Heading1"/>
        <w:jc w:val="left"/>
      </w:pPr>
      <w:r>
        <w:t>PLEASE VERIFY THAT THE INFORMATION IS CORRECT AND NOTE CHANGES WHERE APPLICABLE</w:t>
      </w:r>
    </w:p>
    <w:p w14:paraId="08C47D4A" w14:textId="77777777" w:rsidR="00F46AA3" w:rsidRPr="00020C3B" w:rsidRDefault="00F46AA3" w:rsidP="00020C3B"/>
    <w:p w14:paraId="08C47D4B" w14:textId="77777777" w:rsidR="00F46AA3" w:rsidRPr="00756425" w:rsidRDefault="00F46AA3" w:rsidP="00756425">
      <w:pPr>
        <w:jc w:val="center"/>
        <w:rPr>
          <w:rFonts w:ascii="Arial" w:hAnsi="Arial"/>
          <w:i/>
          <w:sz w:val="28"/>
          <w:szCs w:val="28"/>
        </w:rPr>
      </w:pPr>
    </w:p>
    <w:p w14:paraId="08C47D4C" w14:textId="7C404AA0" w:rsidR="00F46AA3" w:rsidRDefault="008C00B7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</w:t>
      </w:r>
      <w:r w:rsidR="008A59A3">
        <w:rPr>
          <w:rFonts w:ascii="Arial" w:hAnsi="Arial"/>
          <w:sz w:val="24"/>
        </w:rPr>
        <w:t>ceHolderCompany</w:t>
      </w:r>
      <w:proofErr w:type="spellEnd"/>
      <w:proofErr w:type="gramEnd"/>
      <w:r w:rsidR="008A59A3">
        <w:rPr>
          <w:rFonts w:ascii="Arial" w:hAnsi="Arial"/>
          <w:sz w:val="24"/>
        </w:rPr>
        <w:t>}</w:t>
      </w:r>
    </w:p>
    <w:p w14:paraId="08C47D4D" w14:textId="5FFACBD4" w:rsidR="00F46AA3" w:rsidRDefault="008A59A3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d.MailingAddress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08C47D4E" w14:textId="6BD7F904" w:rsidR="00F46AA3" w:rsidRDefault="008A59A3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>
        <w:rPr>
          <w:rFonts w:ascii="Arial" w:hAnsi="Arial"/>
          <w:sz w:val="24"/>
        </w:rPr>
        <w:t>}</w:t>
      </w:r>
      <w:r w:rsidR="00F46AA3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</w:p>
    <w:p w14:paraId="08C47D4F" w14:textId="4914F963" w:rsidR="00F46AA3" w:rsidRDefault="00832D37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d.PostCode</w:t>
      </w:r>
      <w:proofErr w:type="spellEnd"/>
      <w:proofErr w:type="gramEnd"/>
      <w:r>
        <w:rPr>
          <w:rFonts w:ascii="Arial" w:hAnsi="Arial"/>
          <w:sz w:val="24"/>
        </w:rPr>
        <w:t>}</w:t>
      </w:r>
      <w:r w:rsidR="00F46AA3">
        <w:rPr>
          <w:rFonts w:ascii="Arial" w:hAnsi="Arial"/>
          <w:sz w:val="24"/>
        </w:rPr>
        <w:t xml:space="preserve"> </w:t>
      </w:r>
    </w:p>
    <w:p w14:paraId="08C47D50" w14:textId="77777777" w:rsidR="00F46AA3" w:rsidRDefault="00F46AA3">
      <w:pPr>
        <w:rPr>
          <w:rFonts w:ascii="Arial" w:hAnsi="Arial"/>
          <w:sz w:val="24"/>
        </w:rPr>
      </w:pPr>
    </w:p>
    <w:p w14:paraId="08C47D51" w14:textId="77777777" w:rsidR="00F46AA3" w:rsidRDefault="00F46AA3" w:rsidP="006C619F">
      <w:pPr>
        <w:rPr>
          <w:rFonts w:ascii="Arial" w:hAnsi="Arial"/>
          <w:sz w:val="24"/>
        </w:rPr>
      </w:pPr>
    </w:p>
    <w:p w14:paraId="08C47D52" w14:textId="71B1762C" w:rsidR="00F46AA3" w:rsidRDefault="00F46AA3" w:rsidP="006C619F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832D37">
        <w:rPr>
          <w:rFonts w:ascii="Arial" w:hAnsi="Arial"/>
          <w:sz w:val="24"/>
        </w:rPr>
        <w:t>{</w:t>
      </w:r>
      <w:proofErr w:type="spellStart"/>
      <w:proofErr w:type="gramStart"/>
      <w:r w:rsidR="00832D37">
        <w:rPr>
          <w:rFonts w:ascii="Arial" w:hAnsi="Arial"/>
          <w:sz w:val="24"/>
        </w:rPr>
        <w:t>d.LicenceNumber</w:t>
      </w:r>
      <w:proofErr w:type="spellEnd"/>
      <w:proofErr w:type="gramEnd"/>
      <w:r w:rsidR="00832D37">
        <w:rPr>
          <w:rFonts w:ascii="Arial" w:hAnsi="Arial"/>
          <w:sz w:val="24"/>
        </w:rPr>
        <w:t>}</w:t>
      </w:r>
    </w:p>
    <w:p w14:paraId="08C47D53" w14:textId="24C186DD" w:rsidR="00F46AA3" w:rsidRPr="004C1EFA" w:rsidRDefault="00F46AA3">
      <w:pPr>
        <w:rPr>
          <w:rFonts w:ascii="Arial" w:hAnsi="Arial"/>
          <w:b/>
          <w:sz w:val="24"/>
        </w:rPr>
      </w:pPr>
      <w:r w:rsidRPr="004C1EFA">
        <w:rPr>
          <w:rFonts w:ascii="Arial" w:hAnsi="Arial"/>
          <w:b/>
          <w:sz w:val="24"/>
        </w:rPr>
        <w:t xml:space="preserve">Public Sale Yard Operator’s </w:t>
      </w:r>
      <w:proofErr w:type="spellStart"/>
      <w:r w:rsidRPr="004C1EFA">
        <w:rPr>
          <w:rFonts w:ascii="Arial" w:hAnsi="Arial"/>
          <w:b/>
          <w:sz w:val="24"/>
        </w:rPr>
        <w:t>Licence</w:t>
      </w:r>
      <w:proofErr w:type="spellEnd"/>
      <w:r w:rsidRPr="004C1EFA">
        <w:rPr>
          <w:rFonts w:ascii="Arial" w:hAnsi="Arial"/>
          <w:b/>
          <w:sz w:val="24"/>
        </w:rPr>
        <w:t xml:space="preserve"> Fee ………………………</w:t>
      </w:r>
      <w:proofErr w:type="gramStart"/>
      <w:r w:rsidRPr="004C1EFA">
        <w:rPr>
          <w:rFonts w:ascii="Arial" w:hAnsi="Arial"/>
          <w:b/>
          <w:sz w:val="24"/>
        </w:rPr>
        <w:t>…..</w:t>
      </w:r>
      <w:proofErr w:type="gramEnd"/>
      <w:r w:rsidRPr="004C1EFA">
        <w:rPr>
          <w:rFonts w:ascii="Arial" w:hAnsi="Arial"/>
          <w:b/>
          <w:sz w:val="24"/>
        </w:rPr>
        <w:t xml:space="preserve">….. </w:t>
      </w:r>
      <w:r w:rsidR="00832D37">
        <w:rPr>
          <w:rFonts w:ascii="Arial" w:hAnsi="Arial"/>
          <w:b/>
          <w:sz w:val="24"/>
        </w:rPr>
        <w:t>{</w:t>
      </w:r>
      <w:proofErr w:type="spellStart"/>
      <w:proofErr w:type="gramStart"/>
      <w:r w:rsidR="00832D37">
        <w:rPr>
          <w:rFonts w:ascii="Arial" w:hAnsi="Arial"/>
          <w:b/>
          <w:sz w:val="24"/>
        </w:rPr>
        <w:t>d.LicenceFee</w:t>
      </w:r>
      <w:proofErr w:type="spellEnd"/>
      <w:proofErr w:type="gramEnd"/>
      <w:r w:rsidR="00832D37">
        <w:rPr>
          <w:rFonts w:ascii="Arial" w:hAnsi="Arial"/>
          <w:b/>
          <w:sz w:val="24"/>
        </w:rPr>
        <w:t>}</w:t>
      </w:r>
    </w:p>
    <w:p w14:paraId="08C47D54" w14:textId="77777777" w:rsidR="00F46AA3" w:rsidRDefault="00F46AA3">
      <w:pPr>
        <w:rPr>
          <w:rFonts w:ascii="Arial" w:hAnsi="Arial"/>
          <w:sz w:val="24"/>
        </w:rPr>
      </w:pPr>
    </w:p>
    <w:p w14:paraId="08C47D55" w14:textId="7B46AF4A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Livestock Dealer Name: </w:t>
      </w:r>
      <w:bookmarkStart w:id="6" w:name="PSYO_Dealer_Name"/>
      <w:bookmarkEnd w:id="6"/>
      <w:r w:rsidR="00E96F57">
        <w:rPr>
          <w:rFonts w:ascii="Arial" w:hAnsi="Arial"/>
          <w:sz w:val="24"/>
        </w:rPr>
        <w:t>{</w:t>
      </w:r>
      <w:proofErr w:type="spellStart"/>
      <w:proofErr w:type="gramStart"/>
      <w:r w:rsidR="00E96F57">
        <w:rPr>
          <w:rFonts w:ascii="Arial" w:hAnsi="Arial"/>
          <w:sz w:val="24"/>
        </w:rPr>
        <w:t>d.LastFirstName</w:t>
      </w:r>
      <w:proofErr w:type="spellEnd"/>
      <w:proofErr w:type="gramEnd"/>
      <w:r w:rsidR="00E96F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08C47D56" w14:textId="77777777" w:rsidR="00F46AA3" w:rsidRDefault="00F46AA3">
      <w:pPr>
        <w:rPr>
          <w:rFonts w:ascii="Arial" w:hAnsi="Arial"/>
          <w:sz w:val="24"/>
        </w:rPr>
      </w:pPr>
    </w:p>
    <w:p w14:paraId="08C47D57" w14:textId="6C824D95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#:  </w:t>
      </w:r>
      <w:bookmarkStart w:id="7" w:name="Bond_Number"/>
      <w:bookmarkEnd w:id="7"/>
      <w:r w:rsidR="00514B58">
        <w:rPr>
          <w:rFonts w:ascii="Arial" w:hAnsi="Arial"/>
          <w:sz w:val="24"/>
        </w:rPr>
        <w:t>{</w:t>
      </w:r>
      <w:proofErr w:type="spellStart"/>
      <w:r w:rsidR="00514B58">
        <w:rPr>
          <w:rFonts w:ascii="Arial" w:hAnsi="Arial"/>
          <w:sz w:val="24"/>
        </w:rPr>
        <w:t>d.BondNumber</w:t>
      </w:r>
      <w:proofErr w:type="spellEnd"/>
      <w:r w:rsidR="00514B58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bookmarkStart w:id="8" w:name="Bond_Value"/>
      <w:bookmarkEnd w:id="8"/>
      <w:r w:rsidR="00514B58">
        <w:rPr>
          <w:rFonts w:ascii="Arial" w:hAnsi="Arial"/>
          <w:sz w:val="24"/>
        </w:rPr>
        <w:t>{</w:t>
      </w:r>
      <w:proofErr w:type="spellStart"/>
      <w:r w:rsidR="00514B58">
        <w:rPr>
          <w:rFonts w:ascii="Arial" w:hAnsi="Arial"/>
          <w:sz w:val="24"/>
        </w:rPr>
        <w:t>d.BondValue</w:t>
      </w:r>
      <w:proofErr w:type="spellEnd"/>
      <w:r w:rsidR="00514B58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08C47D58" w14:textId="77777777" w:rsidR="00F46AA3" w:rsidRDefault="00F46AA3">
      <w:pPr>
        <w:rPr>
          <w:rFonts w:ascii="Arial" w:hAnsi="Arial"/>
          <w:sz w:val="24"/>
        </w:rPr>
      </w:pPr>
    </w:p>
    <w:p w14:paraId="08C47D59" w14:textId="77777777" w:rsidR="00F46AA3" w:rsidRDefault="00F46AA3">
      <w:pPr>
        <w:rPr>
          <w:rFonts w:ascii="Arial" w:hAnsi="Arial"/>
          <w:sz w:val="24"/>
        </w:rPr>
      </w:pPr>
    </w:p>
    <w:p w14:paraId="08C47D5A" w14:textId="77777777" w:rsidR="00F46AA3" w:rsidRDefault="00F46AA3">
      <w:pPr>
        <w:rPr>
          <w:rFonts w:ascii="Arial" w:hAnsi="Arial"/>
          <w:sz w:val="24"/>
        </w:rPr>
      </w:pPr>
    </w:p>
    <w:p w14:paraId="08C47D5B" w14:textId="77777777" w:rsidR="00F46AA3" w:rsidRDefault="00F46AA3">
      <w:pPr>
        <w:rPr>
          <w:rFonts w:ascii="Arial" w:hAnsi="Arial"/>
          <w:sz w:val="24"/>
        </w:rPr>
      </w:pPr>
    </w:p>
    <w:p w14:paraId="08C47D5C" w14:textId="77777777" w:rsidR="00F46AA3" w:rsidRDefault="00F46AA3">
      <w:pPr>
        <w:rPr>
          <w:rFonts w:ascii="Arial" w:hAnsi="Arial"/>
          <w:sz w:val="24"/>
        </w:rPr>
      </w:pPr>
    </w:p>
    <w:p w14:paraId="08C47D5D" w14:textId="77777777" w:rsidR="00F46AA3" w:rsidRDefault="00F46AA3">
      <w:pPr>
        <w:rPr>
          <w:rFonts w:ascii="Arial" w:hAnsi="Arial"/>
          <w:sz w:val="24"/>
        </w:rPr>
      </w:pPr>
    </w:p>
    <w:p w14:paraId="08C47D5E" w14:textId="77777777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08C47D5F" w14:textId="77777777" w:rsidR="00F46AA3" w:rsidRDefault="00F46AA3">
      <w:pPr>
        <w:rPr>
          <w:rFonts w:ascii="Arial" w:hAnsi="Arial"/>
          <w:sz w:val="24"/>
        </w:rPr>
      </w:pPr>
    </w:p>
    <w:p w14:paraId="08C47D60" w14:textId="4014FC45" w:rsidR="00F46AA3" w:rsidRPr="0015602E" w:rsidRDefault="00F46AA3" w:rsidP="0015602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Total Fee to be Remitted ……………………………………………….…</w:t>
      </w:r>
      <w:r w:rsidR="004B02D0">
        <w:rPr>
          <w:rFonts w:ascii="Arial" w:hAnsi="Arial"/>
          <w:b/>
          <w:sz w:val="24"/>
        </w:rPr>
        <w:t>{</w:t>
      </w:r>
      <w:proofErr w:type="spellStart"/>
      <w:proofErr w:type="gramStart"/>
      <w:r w:rsidR="004B02D0">
        <w:rPr>
          <w:rFonts w:ascii="Arial" w:hAnsi="Arial"/>
          <w:b/>
          <w:sz w:val="24"/>
        </w:rPr>
        <w:t>d.LicenceFee</w:t>
      </w:r>
      <w:proofErr w:type="spellEnd"/>
      <w:proofErr w:type="gramEnd"/>
      <w:r w:rsidR="004B02D0">
        <w:rPr>
          <w:rFonts w:ascii="Arial" w:hAnsi="Arial"/>
          <w:b/>
          <w:sz w:val="24"/>
        </w:rPr>
        <w:t>}</w:t>
      </w:r>
    </w:p>
    <w:p w14:paraId="76C030D2" w14:textId="77777777" w:rsidR="00AD46F1" w:rsidRDefault="00AD46F1">
      <w:pPr>
        <w:rPr>
          <w:rFonts w:ascii="Arial" w:hAnsi="Arial"/>
          <w:sz w:val="18"/>
          <w:szCs w:val="18"/>
        </w:rPr>
      </w:pPr>
    </w:p>
    <w:p w14:paraId="1DF0583E" w14:textId="77777777" w:rsidR="00AD46F1" w:rsidRPr="00657B12" w:rsidRDefault="00AD46F1" w:rsidP="00AD46F1">
      <w:pPr>
        <w:rPr>
          <w:rFonts w:ascii="Arial" w:hAnsi="Arial"/>
          <w:color w:val="FF0000"/>
          <w:sz w:val="18"/>
          <w:szCs w:val="18"/>
        </w:rPr>
      </w:pPr>
      <w:r w:rsidRPr="00AD46F1">
        <w:rPr>
          <w:rFonts w:ascii="Arial" w:hAnsi="Arial"/>
          <w:color w:val="FF0000"/>
          <w:sz w:val="18"/>
          <w:szCs w:val="18"/>
        </w:rPr>
        <w:t>Please make cheque or money order payable to the</w:t>
      </w:r>
      <w:r w:rsidRPr="00AD46F1">
        <w:rPr>
          <w:rFonts w:ascii="Arial" w:hAnsi="Arial"/>
          <w:i/>
          <w:color w:val="FF0000"/>
          <w:sz w:val="18"/>
          <w:szCs w:val="18"/>
        </w:rPr>
        <w:t xml:space="preserve"> Minister of Finance </w:t>
      </w:r>
      <w:r w:rsidRPr="00AD46F1">
        <w:rPr>
          <w:rFonts w:ascii="Arial" w:hAnsi="Arial"/>
          <w:color w:val="FF0000"/>
          <w:sz w:val="18"/>
          <w:szCs w:val="18"/>
        </w:rPr>
        <w:t>and return this application/renewal notice to:</w:t>
      </w:r>
    </w:p>
    <w:p w14:paraId="00F1E39E" w14:textId="77777777" w:rsidR="00AD46F1" w:rsidRDefault="00AD46F1">
      <w:pPr>
        <w:pStyle w:val="Heading3"/>
      </w:pPr>
    </w:p>
    <w:p w14:paraId="08C47D62" w14:textId="3B06D257" w:rsidR="00F46AA3" w:rsidRDefault="00F46AA3">
      <w:pPr>
        <w:pStyle w:val="Heading3"/>
      </w:pPr>
      <w:r>
        <w:t>Ministry of Agriculture</w:t>
      </w:r>
      <w:r w:rsidR="00AD46F1">
        <w:t>, Food and Fisheries</w:t>
      </w:r>
    </w:p>
    <w:p w14:paraId="08C47D63" w14:textId="77777777" w:rsidR="00F46AA3" w:rsidRDefault="00F46AA3">
      <w:pPr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08C47D64" w14:textId="77777777" w:rsidR="00F46AA3" w:rsidRDefault="00F46AA3">
      <w:pPr>
        <w:pStyle w:val="Heading2"/>
        <w:ind w:left="0"/>
      </w:pPr>
      <w:r>
        <w:t>1767 Angus Campbell Road</w:t>
      </w:r>
    </w:p>
    <w:p w14:paraId="08C47D65" w14:textId="77777777" w:rsidR="00F46AA3" w:rsidRDefault="00F46AA3">
      <w:pPr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</w:p>
    <w:p w14:paraId="08C47D66" w14:textId="77777777" w:rsidR="00F46AA3" w:rsidRDefault="00F46AA3">
      <w:pPr>
        <w:ind w:right="-285"/>
        <w:rPr>
          <w:rFonts w:ascii="Arial" w:hAnsi="Arial"/>
          <w:b/>
          <w:sz w:val="24"/>
        </w:rPr>
      </w:pPr>
      <w:r>
        <w:rPr>
          <w:rFonts w:ascii="Arial" w:hAnsi="Arial"/>
          <w:b/>
        </w:rPr>
        <w:t>Telephone:</w:t>
      </w:r>
      <w:proofErr w:type="gramStart"/>
      <w:r>
        <w:rPr>
          <w:rFonts w:ascii="Arial" w:hAnsi="Arial"/>
          <w:b/>
        </w:rPr>
        <w:t xml:space="preserve">   (</w:t>
      </w:r>
      <w:proofErr w:type="gramEnd"/>
      <w:r>
        <w:rPr>
          <w:rFonts w:ascii="Arial" w:hAnsi="Arial"/>
          <w:b/>
        </w:rPr>
        <w:t xml:space="preserve">778) 666-0560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Toll-Free: 1 (877) 877-2474</w:t>
      </w:r>
      <w:r>
        <w:rPr>
          <w:rFonts w:ascii="Arial" w:hAnsi="Arial"/>
          <w:b/>
          <w:sz w:val="24"/>
        </w:rPr>
        <w:t xml:space="preserve"> </w:t>
      </w:r>
    </w:p>
    <w:p w14:paraId="08C47D67" w14:textId="77777777" w:rsidR="00F46AA3" w:rsidRDefault="00F46AA3"/>
    <w:sectPr w:rsidR="00F46AA3" w:rsidSect="00A12AF7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A3"/>
    <w:rsid w:val="004B02D0"/>
    <w:rsid w:val="00514B58"/>
    <w:rsid w:val="0078343B"/>
    <w:rsid w:val="00832D37"/>
    <w:rsid w:val="008A59A3"/>
    <w:rsid w:val="008C00B7"/>
    <w:rsid w:val="008E192E"/>
    <w:rsid w:val="00A41767"/>
    <w:rsid w:val="00AD46F1"/>
    <w:rsid w:val="00E96F57"/>
    <w:rsid w:val="00F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47D41"/>
  <w15:chartTrackingRefBased/>
  <w15:docId w15:val="{69E13292-DF92-4B5B-9959-9313BCD8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46AA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46AA3"/>
    <w:pPr>
      <w:keepNext/>
      <w:ind w:left="720"/>
      <w:outlineLvl w:val="1"/>
    </w:pPr>
    <w:rPr>
      <w:rFonts w:ascii="Arial" w:hAnsi="Arial"/>
      <w:b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46AA3"/>
    <w:pPr>
      <w:keepNext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6AA3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46AA3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46AA3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3D6ED1-0596-492B-AE4C-5FAF72E63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4663E-B0E6-435A-B02B-0C7DA3B9B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6CCE1-5A51-4CD6-A37E-77A596D652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11</cp:revision>
  <dcterms:created xsi:type="dcterms:W3CDTF">2021-02-24T22:42:00Z</dcterms:created>
  <dcterms:modified xsi:type="dcterms:W3CDTF">2021-12-01T22:34:00Z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