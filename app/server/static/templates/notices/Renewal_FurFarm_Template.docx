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D6887" w14:textId="68F8AF13" w:rsidR="000F4A80" w:rsidRDefault="00863B50" w:rsidP="00AE724A">
      <w:pPr>
        <w:ind w:right="61"/>
        <w:jc w:val="center"/>
      </w:pPr>
      <w:r>
        <w:rPr>
          <w:noProof/>
        </w:rPr>
        <w:drawing>
          <wp:inline distT="0" distB="0" distL="0" distR="0" wp14:anchorId="4FAF4434" wp14:editId="0A314594">
            <wp:extent cx="4000500" cy="1701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6888" w14:textId="77777777" w:rsidR="000F4A80" w:rsidRDefault="000F4A80">
      <w:pPr>
        <w:spacing w:line="360" w:lineRule="auto"/>
        <w:jc w:val="center"/>
      </w:pPr>
      <w:r w:rsidRPr="00174BD0">
        <w:rPr>
          <w:sz w:val="28"/>
          <w:szCs w:val="28"/>
        </w:rPr>
        <w:t>Livestock Health Management and Regulatio</w:t>
      </w:r>
      <w:r w:rsidRPr="00D30F60">
        <w:rPr>
          <w:sz w:val="28"/>
          <w:szCs w:val="28"/>
        </w:rPr>
        <w:t>n</w:t>
      </w:r>
    </w:p>
    <w:p w14:paraId="04BD6889" w14:textId="77777777" w:rsidR="000F4A80" w:rsidRDefault="000F4A80">
      <w:pPr>
        <w:jc w:val="center"/>
        <w:rPr>
          <w:b/>
          <w:u w:val="single"/>
        </w:rPr>
      </w:pPr>
      <w:r>
        <w:rPr>
          <w:b/>
        </w:rPr>
        <w:t>FUR FARM LICENCE RENEWAL</w:t>
      </w:r>
    </w:p>
    <w:p w14:paraId="04BD688A" w14:textId="77777777" w:rsidR="000F4A80" w:rsidRDefault="000F4A80" w:rsidP="002038D4">
      <w:pPr>
        <w:jc w:val="center"/>
      </w:pPr>
    </w:p>
    <w:p w14:paraId="04BD688F" w14:textId="29300541" w:rsidR="000F4A80" w:rsidRPr="00A96556" w:rsidRDefault="00B453D4" w:rsidP="00A96556">
      <w:pPr>
        <w:jc w:val="center"/>
      </w:pPr>
      <w:r>
        <w:t>{</w:t>
      </w:r>
      <w:proofErr w:type="spellStart"/>
      <w:r>
        <w:t>d.</w:t>
      </w:r>
      <w:r w:rsidR="000D7EB7">
        <w:t>LicenceStart</w:t>
      </w:r>
      <w:proofErr w:type="spellEnd"/>
      <w:r>
        <w:t>}</w:t>
      </w:r>
      <w:r w:rsidR="000F4A80">
        <w:t xml:space="preserve"> – </w:t>
      </w:r>
      <w:r>
        <w:t>{</w:t>
      </w:r>
      <w:proofErr w:type="spellStart"/>
      <w:r>
        <w:t>d.</w:t>
      </w:r>
      <w:r w:rsidR="000D7EB7">
        <w:t>LicenceExpiry</w:t>
      </w:r>
      <w:proofErr w:type="spellEnd"/>
      <w:r>
        <w:t>}</w:t>
      </w:r>
    </w:p>
    <w:p w14:paraId="04BD6890" w14:textId="77777777" w:rsidR="000F4A80" w:rsidRDefault="000F4A80" w:rsidP="002038D4">
      <w:pPr>
        <w:jc w:val="center"/>
        <w:rPr>
          <w:b/>
        </w:rPr>
      </w:pPr>
    </w:p>
    <w:p w14:paraId="04BD6891" w14:textId="3E5DEE46" w:rsidR="000F4A80" w:rsidRPr="00E1533A" w:rsidRDefault="00CA73EB" w:rsidP="00E1533A">
      <w:pPr>
        <w:pStyle w:val="BodyText"/>
      </w:pPr>
      <w:bookmarkStart w:id="0" w:name="Client"/>
      <w:bookmarkEnd w:id="0"/>
      <w:r>
        <w:t>{</w:t>
      </w:r>
      <w:proofErr w:type="spellStart"/>
      <w:r>
        <w:t>d.</w:t>
      </w:r>
      <w:r w:rsidR="007A4563">
        <w:t>LicenceHolderCompany</w:t>
      </w:r>
      <w:proofErr w:type="spellEnd"/>
      <w:r>
        <w:t>}</w:t>
      </w:r>
    </w:p>
    <w:p w14:paraId="04BD6892" w14:textId="2789416F" w:rsidR="000F4A80" w:rsidRDefault="00CA73EB" w:rsidP="002038D4">
      <w:pPr>
        <w:pStyle w:val="BodyText"/>
      </w:pPr>
      <w:bookmarkStart w:id="1" w:name="Address1"/>
      <w:bookmarkEnd w:id="1"/>
      <w:r>
        <w:t>{</w:t>
      </w:r>
      <w:proofErr w:type="spellStart"/>
      <w:r w:rsidR="00C07BF9">
        <w:t>d.MailingAddress</w:t>
      </w:r>
      <w:proofErr w:type="spellEnd"/>
      <w:r w:rsidR="00C07BF9">
        <w:t>}</w:t>
      </w:r>
    </w:p>
    <w:p w14:paraId="04BD6893" w14:textId="0EDF05C0" w:rsidR="000F4A80" w:rsidRDefault="00C07BF9">
      <w:pPr>
        <w:pStyle w:val="BodyText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</w:t>
      </w:r>
      <w:r w:rsidR="000F4A80">
        <w:t xml:space="preserve">, </w:t>
      </w:r>
      <w:r>
        <w:t xml:space="preserve"> {</w:t>
      </w:r>
      <w:proofErr w:type="spellStart"/>
      <w:r>
        <w:t>d.MailingProv</w:t>
      </w:r>
      <w:proofErr w:type="spellEnd"/>
      <w:r>
        <w:t>}</w:t>
      </w:r>
    </w:p>
    <w:p w14:paraId="04BD6894" w14:textId="5C697F49" w:rsidR="000F4A80" w:rsidRDefault="00C07BF9">
      <w:pPr>
        <w:pStyle w:val="BodyText"/>
      </w:pPr>
      <w:bookmarkStart w:id="4" w:name="Postal_Code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04BD6895" w14:textId="77777777" w:rsidR="000F4A80" w:rsidRDefault="000F4A80">
      <w:pPr>
        <w:pStyle w:val="BodyText"/>
      </w:pPr>
    </w:p>
    <w:p w14:paraId="04BD6896" w14:textId="03CE8D90" w:rsidR="000F4A80" w:rsidRDefault="000F4A80">
      <w:pPr>
        <w:pStyle w:val="BodyText"/>
      </w:pPr>
      <w:proofErr w:type="spellStart"/>
      <w:r>
        <w:t>Licence</w:t>
      </w:r>
      <w:proofErr w:type="spellEnd"/>
      <w:r>
        <w:t xml:space="preserve"> Number:</w:t>
      </w:r>
      <w:r>
        <w:tab/>
      </w:r>
      <w:bookmarkStart w:id="5" w:name="Licence_number"/>
      <w:bookmarkEnd w:id="5"/>
      <w:r w:rsidR="00B453D4">
        <w:t>{</w:t>
      </w:r>
      <w:proofErr w:type="spellStart"/>
      <w:r w:rsidR="00B453D4">
        <w:t>d.LicenceNumber</w:t>
      </w:r>
      <w:proofErr w:type="spellEnd"/>
      <w:r w:rsidR="00B453D4">
        <w:t>}</w:t>
      </w:r>
    </w:p>
    <w:p w14:paraId="04BD6897" w14:textId="77777777" w:rsidR="000F4A80" w:rsidRDefault="000F4A80" w:rsidP="00CB21E7">
      <w:pPr>
        <w:pStyle w:val="BodyTextIndent"/>
        <w:spacing w:line="160" w:lineRule="atLeast"/>
        <w:ind w:left="1901" w:hanging="1627"/>
      </w:pPr>
    </w:p>
    <w:p w14:paraId="04BD6898" w14:textId="77777777" w:rsidR="000F4A80" w:rsidRDefault="000F4A80" w:rsidP="00CB21E7">
      <w:pPr>
        <w:pStyle w:val="BodyTextIndent"/>
        <w:spacing w:line="160" w:lineRule="atLeast"/>
        <w:ind w:left="1901" w:hanging="1627"/>
      </w:pPr>
    </w:p>
    <w:p w14:paraId="04BD6899" w14:textId="3862FE20" w:rsidR="000F4A80" w:rsidRDefault="000F4A80" w:rsidP="00CB21E7">
      <w:pPr>
        <w:pStyle w:val="BodyTextIndent"/>
        <w:spacing w:line="160" w:lineRule="atLeast"/>
        <w:ind w:left="1901" w:hanging="1627"/>
      </w:pPr>
      <w:r>
        <w:t>situated at:</w:t>
      </w:r>
      <w:r>
        <w:tab/>
      </w:r>
      <w:bookmarkStart w:id="6" w:name="Site_Address1"/>
      <w:bookmarkEnd w:id="6"/>
      <w:r w:rsidR="00C07BF9">
        <w:t>{</w:t>
      </w:r>
      <w:proofErr w:type="spellStart"/>
      <w:r w:rsidR="00C07BF9">
        <w:t>d.SiteMailingAddress</w:t>
      </w:r>
      <w:proofErr w:type="spellEnd"/>
      <w:r w:rsidR="00C07BF9">
        <w:t>}</w:t>
      </w:r>
    </w:p>
    <w:p w14:paraId="04BD689A" w14:textId="58459D8B" w:rsidR="000F4A80" w:rsidRDefault="000F4A80" w:rsidP="000F4A80">
      <w:pPr>
        <w:pStyle w:val="BodyTextIndent"/>
        <w:spacing w:line="160" w:lineRule="atLeast"/>
        <w:ind w:left="1901" w:hanging="1627"/>
      </w:pPr>
      <w:r>
        <w:tab/>
      </w:r>
      <w:bookmarkStart w:id="7" w:name="Site_Address2"/>
      <w:bookmarkStart w:id="8" w:name="Site_City"/>
      <w:bookmarkEnd w:id="7"/>
      <w:bookmarkEnd w:id="8"/>
      <w:r w:rsidR="00C07BF9">
        <w:t>{</w:t>
      </w:r>
      <w:proofErr w:type="spellStart"/>
      <w:r w:rsidR="00C07BF9">
        <w:t>d.SiteMailingCity</w:t>
      </w:r>
      <w:proofErr w:type="spellEnd"/>
      <w:r w:rsidR="00C07BF9">
        <w:t>}, {</w:t>
      </w:r>
      <w:proofErr w:type="spellStart"/>
      <w:r w:rsidR="00C07BF9">
        <w:t>d.SiteMailingProv</w:t>
      </w:r>
      <w:proofErr w:type="spellEnd"/>
      <w:r w:rsidR="00C07BF9">
        <w:t>}</w:t>
      </w:r>
    </w:p>
    <w:p w14:paraId="04BD689B" w14:textId="35C4CE75" w:rsidR="000F4A80" w:rsidRDefault="00C07BF9">
      <w:pPr>
        <w:pStyle w:val="BodyTextIndent"/>
        <w:spacing w:line="160" w:lineRule="atLeast"/>
        <w:ind w:left="1901" w:hanging="11"/>
      </w:pPr>
      <w:bookmarkStart w:id="9" w:name="Site_Postal_Code"/>
      <w:bookmarkEnd w:id="9"/>
      <w:r>
        <w:t>{</w:t>
      </w:r>
      <w:proofErr w:type="spellStart"/>
      <w:r>
        <w:t>d.Site</w:t>
      </w:r>
      <w:r w:rsidR="008D674D">
        <w:t>PostCode</w:t>
      </w:r>
      <w:proofErr w:type="spellEnd"/>
      <w:r w:rsidR="008D674D">
        <w:t>}</w:t>
      </w:r>
      <w:r w:rsidR="000F4A80">
        <w:t xml:space="preserve"> </w:t>
      </w:r>
    </w:p>
    <w:p w14:paraId="04BD689C" w14:textId="77777777" w:rsidR="000F4A80" w:rsidRDefault="000F4A80" w:rsidP="00174BD0">
      <w:pPr>
        <w:pStyle w:val="BodyTextIndent"/>
        <w:spacing w:line="240" w:lineRule="auto"/>
        <w:ind w:left="0" w:firstLine="0"/>
        <w:jc w:val="both"/>
      </w:pPr>
      <w:r>
        <w:t xml:space="preserve"> ________________________________________  Tel: _______________</w:t>
      </w:r>
    </w:p>
    <w:p w14:paraId="04BD689D" w14:textId="77777777" w:rsidR="000F4A80" w:rsidRDefault="000F4A80" w:rsidP="00174BD0">
      <w:r>
        <w:t>(Address of Fur Farm if different from home address)</w:t>
      </w:r>
    </w:p>
    <w:p w14:paraId="04BD689E" w14:textId="77777777" w:rsidR="000F4A80" w:rsidRDefault="000F4A80"/>
    <w:p w14:paraId="04BD689F" w14:textId="77777777" w:rsidR="000F4A80" w:rsidRDefault="000F4A80">
      <w:pPr>
        <w:jc w:val="center"/>
        <w:rPr>
          <w:b/>
        </w:rPr>
      </w:pPr>
      <w:r>
        <w:rPr>
          <w:b/>
        </w:rPr>
        <w:t>Animal Inventory At Time of Licensing</w:t>
      </w:r>
    </w:p>
    <w:p w14:paraId="04BD68A0" w14:textId="77777777" w:rsidR="000F4A80" w:rsidRDefault="000F4A80">
      <w:pPr>
        <w:jc w:val="center"/>
        <w:rPr>
          <w:b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530"/>
        <w:gridCol w:w="1620"/>
        <w:gridCol w:w="1330"/>
      </w:tblGrid>
      <w:tr w:rsidR="000F4A80" w14:paraId="04BD68A6" w14:textId="77777777" w:rsidTr="00174BD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14:paraId="04BD68A1" w14:textId="77777777" w:rsidR="000F4A80" w:rsidRDefault="000F4A80">
            <w:pPr>
              <w:jc w:val="center"/>
            </w:pPr>
          </w:p>
          <w:p w14:paraId="04BD68A2" w14:textId="77777777" w:rsidR="000F4A80" w:rsidRDefault="000F4A80">
            <w:pPr>
              <w:jc w:val="center"/>
            </w:pPr>
            <w:r>
              <w:t>SPECIES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04BD68A3" w14:textId="77777777" w:rsidR="000F4A80" w:rsidRDefault="000F4A80" w:rsidP="00174BD0">
            <w:pPr>
              <w:jc w:val="center"/>
            </w:pPr>
            <w:r>
              <w:t># of Breeding Males</w:t>
            </w:r>
          </w:p>
        </w:tc>
        <w:tc>
          <w:tcPr>
            <w:tcW w:w="1620" w:type="dxa"/>
            <w:tcBorders>
              <w:top w:val="single" w:sz="6" w:space="0" w:color="auto"/>
              <w:bottom w:val="nil"/>
            </w:tcBorders>
            <w:shd w:val="pct10" w:color="auto" w:fill="auto"/>
            <w:vAlign w:val="center"/>
          </w:tcPr>
          <w:p w14:paraId="04BD68A4" w14:textId="77777777" w:rsidR="000F4A80" w:rsidRDefault="000F4A80" w:rsidP="00174BD0">
            <w:pPr>
              <w:jc w:val="center"/>
            </w:pPr>
            <w:r>
              <w:t># of Breeding Females</w:t>
            </w:r>
          </w:p>
        </w:tc>
        <w:tc>
          <w:tcPr>
            <w:tcW w:w="133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0" w:color="auto" w:fill="auto"/>
            <w:vAlign w:val="center"/>
          </w:tcPr>
          <w:p w14:paraId="04BD68A5" w14:textId="77777777" w:rsidR="000F4A80" w:rsidRDefault="000F4A80" w:rsidP="00174BD0">
            <w:pPr>
              <w:jc w:val="center"/>
            </w:pPr>
            <w:r>
              <w:t xml:space="preserve">Total # </w:t>
            </w:r>
          </w:p>
        </w:tc>
      </w:tr>
      <w:tr w:rsidR="000F4A80" w14:paraId="04BD68AB" w14:textId="77777777" w:rsidTr="004C0664">
        <w:tc>
          <w:tcPr>
            <w:tcW w:w="37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7" w14:textId="584DB1C3" w:rsidR="000F4A80" w:rsidRDefault="008D674D">
            <w:r>
              <w:t>{</w:t>
            </w:r>
            <w:proofErr w:type="spellStart"/>
            <w:r>
              <w:t>d.</w:t>
            </w:r>
            <w:r w:rsidR="005649DA">
              <w:t>SpeciesInventory</w:t>
            </w:r>
            <w:proofErr w:type="spellEnd"/>
            <w:r w:rsidR="005E552E">
              <w:t>[</w:t>
            </w:r>
            <w:proofErr w:type="spellStart"/>
            <w:r w:rsidR="005E552E">
              <w:t>i</w:t>
            </w:r>
            <w:proofErr w:type="spellEnd"/>
            <w:r w:rsidR="005E552E">
              <w:t>].Species}</w:t>
            </w: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8" w14:textId="77777777" w:rsidR="000F4A80" w:rsidRDefault="000F4A80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9" w14:textId="77777777" w:rsidR="000F4A80" w:rsidRDefault="000F4A80">
            <w:pPr>
              <w:rPr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A" w14:textId="77777777" w:rsidR="000F4A80" w:rsidRDefault="000F4A80">
            <w:pPr>
              <w:tabs>
                <w:tab w:val="left" w:pos="1012"/>
                <w:tab w:val="left" w:pos="1642"/>
              </w:tabs>
              <w:rPr>
                <w:b/>
              </w:rPr>
            </w:pPr>
          </w:p>
        </w:tc>
      </w:tr>
      <w:tr w:rsidR="000F4A80" w14:paraId="04BD68B0" w14:textId="77777777" w:rsidTr="004C0664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C" w14:textId="191000AB" w:rsidR="000F4A80" w:rsidRDefault="005E552E">
            <w:r>
              <w:t>{</w:t>
            </w:r>
            <w:proofErr w:type="spellStart"/>
            <w:r>
              <w:t>d.SpeciesInventory</w:t>
            </w:r>
            <w:proofErr w:type="spellEnd"/>
            <w:r>
              <w:t>[i+1].Species}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D" w14:textId="77777777" w:rsidR="000F4A80" w:rsidRDefault="000F4A80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E" w14:textId="77777777" w:rsidR="000F4A80" w:rsidRDefault="000F4A80">
            <w:pPr>
              <w:rPr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F" w14:textId="77777777" w:rsidR="000F4A80" w:rsidRDefault="000F4A80">
            <w:pPr>
              <w:tabs>
                <w:tab w:val="left" w:pos="1012"/>
                <w:tab w:val="left" w:pos="1642"/>
              </w:tabs>
              <w:rPr>
                <w:b/>
              </w:rPr>
            </w:pPr>
          </w:p>
        </w:tc>
      </w:tr>
    </w:tbl>
    <w:p w14:paraId="04BD68C5" w14:textId="77777777" w:rsidR="000F4A80" w:rsidRDefault="000F4A80"/>
    <w:p w14:paraId="04BD68C6" w14:textId="27C921B6" w:rsidR="000F4A80" w:rsidRDefault="000F4A80" w:rsidP="00697CA1">
      <w:pPr>
        <w:pStyle w:val="BodyText"/>
        <w:tabs>
          <w:tab w:val="left" w:pos="2977"/>
          <w:tab w:val="left" w:pos="5812"/>
        </w:tabs>
      </w:pPr>
      <w:r>
        <w:t>LICENCE FEES:</w:t>
      </w:r>
      <w:r w:rsidR="00697CA1">
        <w:tab/>
      </w:r>
      <w:r>
        <w:t xml:space="preserve">1 to 25 animals </w:t>
      </w:r>
      <w:r w:rsidR="001A7DC5">
        <w:tab/>
      </w:r>
      <w:r>
        <w:t>$12.00</w:t>
      </w:r>
    </w:p>
    <w:p w14:paraId="04BD68C7" w14:textId="2C88EA55" w:rsidR="000F4A80" w:rsidRDefault="00697CA1" w:rsidP="001A7DC5">
      <w:pPr>
        <w:pStyle w:val="BodyText"/>
        <w:tabs>
          <w:tab w:val="left" w:pos="2977"/>
          <w:tab w:val="left" w:pos="5812"/>
        </w:tabs>
        <w:ind w:left="2160" w:firstLine="720"/>
      </w:pPr>
      <w:r>
        <w:tab/>
      </w:r>
      <w:r w:rsidR="000F4A80">
        <w:t>26 or more animals</w:t>
      </w:r>
      <w:r w:rsidR="000F4A80">
        <w:tab/>
        <w:t>$24.00</w:t>
      </w:r>
    </w:p>
    <w:p w14:paraId="04BD68CA" w14:textId="77777777" w:rsidR="000F4A80" w:rsidRDefault="000F4A80" w:rsidP="00AE724A">
      <w:pPr>
        <w:pStyle w:val="BodyText"/>
      </w:pPr>
    </w:p>
    <w:p w14:paraId="04BD68CB" w14:textId="77777777" w:rsidR="000F4A80" w:rsidRPr="008A7687" w:rsidRDefault="000F4A80" w:rsidP="008A7687">
      <w:pPr>
        <w:pStyle w:val="BodyText"/>
        <w:ind w:left="2160" w:firstLine="720"/>
      </w:pPr>
    </w:p>
    <w:p w14:paraId="04BD68CC" w14:textId="77777777" w:rsidR="000F4A80" w:rsidRDefault="000F4A80">
      <w:pPr>
        <w:pStyle w:val="BodyText"/>
        <w:ind w:right="-993"/>
        <w:rPr>
          <w:sz w:val="22"/>
        </w:rPr>
      </w:pPr>
      <w:r>
        <w:rPr>
          <w:sz w:val="20"/>
        </w:rPr>
        <w:t>Enclosed is a cheque in the amount of $_________ made payable to THE MINISTER OF FINANCE</w:t>
      </w:r>
    </w:p>
    <w:p w14:paraId="04BD68CD" w14:textId="77777777" w:rsidR="000F4A80" w:rsidRDefault="000F4A80"/>
    <w:p w14:paraId="04BD68CE" w14:textId="77777777" w:rsidR="000F4A80" w:rsidRDefault="000F4A80">
      <w:pPr>
        <w:pStyle w:val="BodyText"/>
      </w:pPr>
      <w:r>
        <w:t>________________________________</w:t>
      </w:r>
      <w:r>
        <w:tab/>
      </w:r>
      <w:r>
        <w:tab/>
        <w:t>___________________________</w:t>
      </w:r>
    </w:p>
    <w:p w14:paraId="04BD68CF" w14:textId="77777777" w:rsidR="000F4A80" w:rsidRDefault="000F4A80">
      <w:pPr>
        <w:pBdr>
          <w:bottom w:val="single" w:sz="12" w:space="1" w:color="auto"/>
        </w:pBdr>
      </w:pPr>
      <w:r>
        <w:t xml:space="preserve">(Date of Application) </w:t>
      </w:r>
      <w:r>
        <w:tab/>
      </w:r>
      <w:r>
        <w:tab/>
      </w:r>
      <w:r>
        <w:tab/>
      </w:r>
      <w:r>
        <w:tab/>
      </w:r>
      <w:r>
        <w:tab/>
        <w:t xml:space="preserve"> (Signature of Applicant)</w:t>
      </w:r>
    </w:p>
    <w:p w14:paraId="04BD68D0" w14:textId="77777777" w:rsidR="000F4A80" w:rsidRDefault="000F4A80" w:rsidP="00585F45">
      <w:r>
        <w:rPr>
          <w:b/>
        </w:rPr>
        <w:t>Please make cheque or money order payable to the</w:t>
      </w:r>
      <w:r>
        <w:rPr>
          <w:b/>
          <w:i/>
        </w:rPr>
        <w:t xml:space="preserve"> Minister of Finance </w:t>
      </w:r>
      <w:r>
        <w:rPr>
          <w:b/>
        </w:rPr>
        <w:t>and return this renewal notice to:</w:t>
      </w:r>
    </w:p>
    <w:p w14:paraId="04BD68D1" w14:textId="1E876264" w:rsidR="000F4A80" w:rsidRPr="008A7687" w:rsidRDefault="000F4A80">
      <w:pPr>
        <w:pStyle w:val="Heading5"/>
        <w:rPr>
          <w:sz w:val="18"/>
          <w:szCs w:val="18"/>
        </w:rPr>
      </w:pPr>
      <w:r w:rsidRPr="008A7687">
        <w:rPr>
          <w:sz w:val="18"/>
          <w:szCs w:val="18"/>
        </w:rPr>
        <w:t>Ministry of Agriculture</w:t>
      </w:r>
      <w:r w:rsidR="004526E2">
        <w:rPr>
          <w:sz w:val="18"/>
          <w:szCs w:val="18"/>
        </w:rPr>
        <w:t>, Food and Fisheries</w:t>
      </w:r>
    </w:p>
    <w:p w14:paraId="04BD68D2" w14:textId="77777777" w:rsidR="000F4A80" w:rsidRPr="008A7687" w:rsidRDefault="000F4A80">
      <w:pPr>
        <w:pStyle w:val="Heading5"/>
        <w:rPr>
          <w:sz w:val="18"/>
          <w:szCs w:val="18"/>
        </w:rPr>
      </w:pPr>
      <w:r w:rsidRPr="008A7687">
        <w:rPr>
          <w:sz w:val="18"/>
          <w:szCs w:val="18"/>
        </w:rPr>
        <w:t>1767 Angus Campbell Road</w:t>
      </w:r>
    </w:p>
    <w:p w14:paraId="04BD68D4" w14:textId="620E0E0E" w:rsidR="000F4A80" w:rsidRPr="00AE724A" w:rsidRDefault="000F4A80" w:rsidP="00AE724A">
      <w:pPr>
        <w:ind w:left="720"/>
        <w:rPr>
          <w:b/>
          <w:sz w:val="18"/>
          <w:szCs w:val="18"/>
        </w:rPr>
      </w:pPr>
      <w:r w:rsidRPr="004526E2">
        <w:rPr>
          <w:rFonts w:ascii="Arial" w:hAnsi="Arial"/>
          <w:b/>
          <w:sz w:val="18"/>
          <w:szCs w:val="18"/>
          <w:lang w:eastAsia="en-US"/>
        </w:rPr>
        <w:t>Abbotsford, B.C.   V3G 2M3</w:t>
      </w:r>
      <w:r w:rsidRPr="008A7687">
        <w:rPr>
          <w:b/>
          <w:sz w:val="18"/>
          <w:szCs w:val="18"/>
        </w:rPr>
        <w:tab/>
      </w:r>
      <w:r w:rsidRPr="006C201A">
        <w:rPr>
          <w:rFonts w:ascii="Arial" w:hAnsi="Arial"/>
          <w:b/>
          <w:sz w:val="18"/>
          <w:szCs w:val="18"/>
          <w:lang w:eastAsia="en-US"/>
        </w:rPr>
        <w:t>Telephone:  (778) 666-0560</w:t>
      </w:r>
      <w:r w:rsidRPr="006C201A">
        <w:rPr>
          <w:rFonts w:ascii="Arial" w:hAnsi="Arial"/>
          <w:b/>
          <w:sz w:val="18"/>
          <w:szCs w:val="18"/>
          <w:lang w:eastAsia="en-US"/>
        </w:rPr>
        <w:tab/>
        <w:t>Toll-Free:      1 (877) 877-2474</w:t>
      </w:r>
    </w:p>
    <w:sectPr w:rsidR="000F4A80" w:rsidRPr="00AE724A" w:rsidSect="00C13F4A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80"/>
    <w:rsid w:val="000D7EB7"/>
    <w:rsid w:val="000F4A80"/>
    <w:rsid w:val="001A7DC5"/>
    <w:rsid w:val="003F127E"/>
    <w:rsid w:val="004526E2"/>
    <w:rsid w:val="005649DA"/>
    <w:rsid w:val="005A1ACB"/>
    <w:rsid w:val="005E552E"/>
    <w:rsid w:val="00697CA1"/>
    <w:rsid w:val="006C201A"/>
    <w:rsid w:val="007A4563"/>
    <w:rsid w:val="00844F23"/>
    <w:rsid w:val="00863B50"/>
    <w:rsid w:val="008D674D"/>
    <w:rsid w:val="00A96556"/>
    <w:rsid w:val="00AE724A"/>
    <w:rsid w:val="00B453D4"/>
    <w:rsid w:val="00B822B2"/>
    <w:rsid w:val="00C07BF9"/>
    <w:rsid w:val="00C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D6886"/>
  <w15:chartTrackingRefBased/>
  <w15:docId w15:val="{CBD2CD93-F1F5-4576-999F-5D692329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5">
    <w:name w:val="heading 5"/>
    <w:basedOn w:val="Normal"/>
    <w:next w:val="Normal"/>
    <w:link w:val="Heading5Char"/>
    <w:qFormat/>
    <w:rsid w:val="000F4A80"/>
    <w:pPr>
      <w:keepNext/>
      <w:ind w:left="720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F4A80"/>
    <w:rPr>
      <w:rFonts w:ascii="Arial" w:hAnsi="Arial"/>
      <w:b/>
      <w:lang w:val="en-US" w:eastAsia="en-US"/>
    </w:rPr>
  </w:style>
  <w:style w:type="paragraph" w:styleId="BodyText">
    <w:name w:val="Body Text"/>
    <w:basedOn w:val="Normal"/>
    <w:link w:val="BodyTextChar"/>
    <w:rsid w:val="000F4A80"/>
    <w:pPr>
      <w:ind w:right="-852"/>
    </w:pPr>
    <w:rPr>
      <w:rFonts w:ascii="Arial" w:hAnsi="Arial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0F4A80"/>
    <w:rPr>
      <w:rFonts w:ascii="Arial" w:hAnsi="Arial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0F4A80"/>
    <w:pPr>
      <w:spacing w:line="480" w:lineRule="atLeast"/>
      <w:ind w:left="1134" w:hanging="720"/>
    </w:pPr>
    <w:rPr>
      <w:rFonts w:ascii="Arial" w:hAnsi="Arial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F4A80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D5589-F468-47C2-BBF6-D3A314C576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7417D4-F815-476A-9316-0D3566C6F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250A5-DA95-4DA9-997B-7EF112216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20</cp:revision>
  <dcterms:created xsi:type="dcterms:W3CDTF">2021-02-24T00:46:00Z</dcterms:created>
  <dcterms:modified xsi:type="dcterms:W3CDTF">2021-09-09T22:09:00Z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