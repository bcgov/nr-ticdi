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5D502" w14:textId="2146BA74" w:rsidR="00A81405" w:rsidRDefault="008C7472" w:rsidP="00166E9A">
      <w:pPr>
        <w:jc w:val="center"/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 wp14:anchorId="316BC4FD" wp14:editId="1ECEF312">
            <wp:extent cx="4000500" cy="170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D503" w14:textId="77777777" w:rsidR="00A81405" w:rsidRDefault="00A81405">
      <w:pPr>
        <w:spacing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Livestock Health Management and Regulation</w:t>
      </w:r>
    </w:p>
    <w:p w14:paraId="6D15D504" w14:textId="77777777" w:rsidR="00A81405" w:rsidRPr="00760396" w:rsidRDefault="00A81405" w:rsidP="00760396">
      <w:pPr>
        <w:jc w:val="center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</w:rPr>
        <w:t>MEDICATED FEED LICENCE RENEWAL</w:t>
      </w:r>
    </w:p>
    <w:p w14:paraId="6D15D505" w14:textId="5EAC7757" w:rsidR="00A81405" w:rsidRDefault="008C7472" w:rsidP="00804FB0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{d.</w:t>
      </w:r>
      <w:r w:rsidR="00823320">
        <w:rPr>
          <w:rFonts w:ascii="Arial" w:hAnsi="Arial"/>
          <w:b/>
          <w:sz w:val="24"/>
        </w:rPr>
        <w:t>LicenceStart}</w:t>
      </w:r>
      <w:r w:rsidR="00A81405">
        <w:rPr>
          <w:rFonts w:ascii="Arial" w:hAnsi="Arial"/>
          <w:b/>
          <w:sz w:val="24"/>
        </w:rPr>
        <w:t xml:space="preserve"> – </w:t>
      </w:r>
      <w:r w:rsidR="00823320">
        <w:rPr>
          <w:rFonts w:ascii="Arial" w:hAnsi="Arial"/>
          <w:b/>
          <w:sz w:val="24"/>
        </w:rPr>
        <w:t>{d.LicenceExpiry}</w:t>
      </w:r>
    </w:p>
    <w:p w14:paraId="6D15D508" w14:textId="77777777" w:rsidR="00A81405" w:rsidRPr="00317D13" w:rsidRDefault="00A81405" w:rsidP="00A45474">
      <w:pPr>
        <w:rPr>
          <w:rFonts w:ascii="Arial" w:hAnsi="Arial"/>
          <w:b/>
          <w:sz w:val="24"/>
        </w:rPr>
      </w:pPr>
    </w:p>
    <w:p w14:paraId="6D15D509" w14:textId="77777777" w:rsidR="00A81405" w:rsidRDefault="00A81405">
      <w:pPr>
        <w:pStyle w:val="Heading1"/>
        <w:jc w:val="left"/>
        <w:rPr>
          <w:sz w:val="20"/>
        </w:rPr>
      </w:pPr>
      <w:r>
        <w:rPr>
          <w:sz w:val="20"/>
        </w:rPr>
        <w:t>PLEASE VERIFY THAT THE INFORMATION IS CORRECT AND NOTE CHANGES WHERE APPLICABLE</w:t>
      </w:r>
    </w:p>
    <w:p w14:paraId="6D15D50A" w14:textId="77777777" w:rsidR="00A81405" w:rsidRDefault="00A81405">
      <w:pPr>
        <w:rPr>
          <w:rFonts w:ascii="Arial" w:hAnsi="Arial"/>
          <w:sz w:val="24"/>
        </w:rPr>
      </w:pPr>
    </w:p>
    <w:p w14:paraId="6D15D50B" w14:textId="4A3851FA" w:rsidR="00A81405" w:rsidRDefault="00823320">
      <w:pPr>
        <w:rPr>
          <w:rFonts w:ascii="Arial" w:hAnsi="Arial"/>
          <w:sz w:val="24"/>
        </w:rPr>
      </w:pPr>
      <w:bookmarkStart w:id="0" w:name="Client"/>
      <w:bookmarkEnd w:id="0"/>
      <w:r>
        <w:rPr>
          <w:rFonts w:ascii="Arial" w:hAnsi="Arial"/>
          <w:sz w:val="24"/>
        </w:rPr>
        <w:t>{d.LicenceHolderCompany}</w:t>
      </w:r>
    </w:p>
    <w:p w14:paraId="6D15D50D" w14:textId="6E66DC64" w:rsidR="00A81405" w:rsidRDefault="003165FB">
      <w:pPr>
        <w:rPr>
          <w:rFonts w:ascii="Arial" w:hAnsi="Arial"/>
          <w:sz w:val="24"/>
        </w:rPr>
      </w:pPr>
      <w:bookmarkStart w:id="1" w:name="Address1"/>
      <w:bookmarkStart w:id="2" w:name="Address2"/>
      <w:bookmarkEnd w:id="1"/>
      <w:bookmarkEnd w:id="2"/>
      <w:r>
        <w:rPr>
          <w:rFonts w:ascii="Arial" w:hAnsi="Arial"/>
          <w:sz w:val="24"/>
        </w:rPr>
        <w:t>{d.</w:t>
      </w:r>
      <w:r w:rsidR="00AC7725">
        <w:rPr>
          <w:rFonts w:ascii="Arial" w:hAnsi="Arial"/>
          <w:sz w:val="24"/>
        </w:rPr>
        <w:t>MailingAddress}</w:t>
      </w:r>
    </w:p>
    <w:p w14:paraId="6D15D50E" w14:textId="428BF1DB" w:rsidR="00A81405" w:rsidRDefault="00E808A4">
      <w:pPr>
        <w:rPr>
          <w:rFonts w:ascii="Arial" w:hAnsi="Arial"/>
          <w:sz w:val="24"/>
        </w:rPr>
      </w:pPr>
      <w:bookmarkStart w:id="3" w:name="City"/>
      <w:bookmarkEnd w:id="3"/>
      <w:r>
        <w:rPr>
          <w:rFonts w:ascii="Arial" w:hAnsi="Arial"/>
          <w:sz w:val="24"/>
        </w:rPr>
        <w:t>{d.MailingCity}</w:t>
      </w:r>
      <w:r w:rsidR="00A81405">
        <w:rPr>
          <w:rFonts w:ascii="Arial" w:hAnsi="Arial"/>
          <w:sz w:val="24"/>
        </w:rPr>
        <w:t xml:space="preserve">, </w:t>
      </w:r>
      <w:r w:rsidR="00680617">
        <w:rPr>
          <w:rFonts w:ascii="Arial" w:hAnsi="Arial"/>
          <w:sz w:val="24"/>
        </w:rPr>
        <w:t>{d.Mailing</w:t>
      </w:r>
      <w:r w:rsidR="007D552E">
        <w:rPr>
          <w:rFonts w:ascii="Arial" w:hAnsi="Arial"/>
          <w:sz w:val="24"/>
        </w:rPr>
        <w:t>Prov}</w:t>
      </w:r>
    </w:p>
    <w:p w14:paraId="6D15D50F" w14:textId="1C648D85" w:rsidR="00A81405" w:rsidRDefault="007D552E">
      <w:pPr>
        <w:rPr>
          <w:rFonts w:ascii="Arial" w:hAnsi="Arial"/>
          <w:sz w:val="24"/>
        </w:rPr>
      </w:pPr>
      <w:bookmarkStart w:id="4" w:name="Postal_Code"/>
      <w:bookmarkEnd w:id="4"/>
      <w:r>
        <w:rPr>
          <w:rFonts w:ascii="Arial" w:hAnsi="Arial"/>
          <w:sz w:val="24"/>
        </w:rPr>
        <w:t>{d.PostCode}</w:t>
      </w:r>
      <w:r w:rsidR="00A81405">
        <w:rPr>
          <w:rFonts w:ascii="Arial" w:hAnsi="Arial"/>
          <w:sz w:val="24"/>
        </w:rPr>
        <w:t xml:space="preserve"> </w:t>
      </w:r>
    </w:p>
    <w:p w14:paraId="6D15D510" w14:textId="77777777" w:rsidR="00A81405" w:rsidRDefault="00A81405">
      <w:pPr>
        <w:rPr>
          <w:rFonts w:ascii="Arial" w:hAnsi="Arial"/>
          <w:sz w:val="24"/>
        </w:rPr>
      </w:pPr>
    </w:p>
    <w:p w14:paraId="6D15D511" w14:textId="059B4F56" w:rsidR="00A81405" w:rsidRDefault="00A81405" w:rsidP="0041106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Licence Number:</w:t>
      </w:r>
      <w:r>
        <w:rPr>
          <w:rFonts w:ascii="Arial" w:hAnsi="Arial"/>
          <w:sz w:val="24"/>
        </w:rPr>
        <w:tab/>
      </w:r>
      <w:bookmarkStart w:id="5" w:name="Licence_Number"/>
      <w:bookmarkEnd w:id="5"/>
      <w:r w:rsidR="00E808A4">
        <w:rPr>
          <w:rFonts w:ascii="Arial" w:hAnsi="Arial"/>
          <w:sz w:val="24"/>
        </w:rPr>
        <w:t>{d.LicenceNumber}</w:t>
      </w:r>
    </w:p>
    <w:p w14:paraId="6D15D512" w14:textId="77777777" w:rsidR="00A81405" w:rsidRDefault="00A81405">
      <w:pPr>
        <w:rPr>
          <w:rFonts w:ascii="Arial" w:hAnsi="Arial"/>
          <w:sz w:val="24"/>
        </w:rPr>
      </w:pPr>
    </w:p>
    <w:p w14:paraId="6D15D513" w14:textId="169CFFDB" w:rsidR="00A81405" w:rsidRPr="00317D13" w:rsidRDefault="00A81405">
      <w:pPr>
        <w:rPr>
          <w:rFonts w:ascii="Arial" w:hAnsi="Arial"/>
          <w:b/>
          <w:sz w:val="24"/>
        </w:rPr>
      </w:pPr>
      <w:r w:rsidRPr="00317D13">
        <w:rPr>
          <w:rFonts w:ascii="Arial" w:hAnsi="Arial"/>
          <w:b/>
          <w:sz w:val="24"/>
        </w:rPr>
        <w:t xml:space="preserve">Medicated Feed Licence Fee ………………………………………..….. </w:t>
      </w:r>
      <w:bookmarkStart w:id="6" w:name="Licence_Fee"/>
      <w:bookmarkEnd w:id="6"/>
      <w:r w:rsidR="00E808A4">
        <w:rPr>
          <w:rFonts w:ascii="Arial" w:hAnsi="Arial"/>
          <w:b/>
          <w:sz w:val="24"/>
        </w:rPr>
        <w:t>{d.LicenceFee}</w:t>
      </w:r>
    </w:p>
    <w:p w14:paraId="6D15D514" w14:textId="5A52A338" w:rsidR="00A81405" w:rsidRDefault="00A81405">
      <w:pPr>
        <w:rPr>
          <w:rFonts w:ascii="Arial" w:hAnsi="Arial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</w:rPr>
        <w:t>For the purpose of manufacturing and selling medicated feed.</w:t>
      </w:r>
    </w:p>
    <w:p w14:paraId="6D15D515" w14:textId="77777777" w:rsidR="00A81405" w:rsidRDefault="00A81405">
      <w:pPr>
        <w:rPr>
          <w:rFonts w:ascii="Arial" w:hAnsi="Arial"/>
          <w:sz w:val="24"/>
        </w:rPr>
      </w:pPr>
    </w:p>
    <w:p w14:paraId="6D15D516" w14:textId="77777777" w:rsidR="00A81405" w:rsidRDefault="00A81405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Veterinary Drug Purchase Record </w:t>
      </w:r>
      <w:r w:rsidRPr="00306583">
        <w:rPr>
          <w:rFonts w:ascii="Arial" w:hAnsi="Arial"/>
          <w:color w:val="FF0000"/>
          <w:sz w:val="24"/>
        </w:rPr>
        <w:t>has been submitted prior to Feb 28</w:t>
      </w:r>
      <w:r>
        <w:rPr>
          <w:rFonts w:ascii="Arial" w:hAnsi="Arial"/>
          <w:sz w:val="24"/>
        </w:rPr>
        <w:t xml:space="preserve">   Yes _   No  _</w:t>
      </w:r>
    </w:p>
    <w:p w14:paraId="6D15D517" w14:textId="77777777" w:rsidR="00A81405" w:rsidRDefault="00A81405">
      <w:pPr>
        <w:rPr>
          <w:rFonts w:ascii="Arial" w:hAnsi="Arial"/>
          <w:sz w:val="24"/>
        </w:rPr>
      </w:pPr>
    </w:p>
    <w:p w14:paraId="6D15D518" w14:textId="77777777" w:rsidR="00A81405" w:rsidRPr="00746209" w:rsidRDefault="00A81405" w:rsidP="00746209">
      <w:pPr>
        <w:jc w:val="center"/>
        <w:rPr>
          <w:rFonts w:ascii="Arial" w:hAnsi="Arial"/>
          <w:sz w:val="24"/>
          <w:u w:val="single"/>
        </w:rPr>
      </w:pPr>
      <w:r w:rsidRPr="00746209">
        <w:rPr>
          <w:rFonts w:ascii="Arial" w:hAnsi="Arial"/>
          <w:b/>
          <w:sz w:val="24"/>
          <w:u w:val="single"/>
        </w:rPr>
        <w:t>Dispensers must be listed and have a CURRENT LICENCE</w:t>
      </w:r>
    </w:p>
    <w:p w14:paraId="6D15D519" w14:textId="37C23F29" w:rsidR="00A81405" w:rsidRDefault="00D914B9">
      <w:pPr>
        <w:ind w:left="2160"/>
        <w:rPr>
          <w:rFonts w:ascii="Arial" w:hAnsi="Arial"/>
          <w:sz w:val="24"/>
        </w:rPr>
      </w:pPr>
      <w:r>
        <w:rPr>
          <w:rFonts w:ascii="Arial" w:hAnsi="Arial"/>
          <w:sz w:val="24"/>
        </w:rPr>
        <w:t>{</w:t>
      </w:r>
      <w:r w:rsidR="00F85412">
        <w:rPr>
          <w:rFonts w:ascii="Arial" w:hAnsi="Arial"/>
          <w:sz w:val="24"/>
        </w:rPr>
        <w:t>d.Dispensers[i].DispLicenceHolderName}</w:t>
      </w:r>
      <w:r w:rsidR="00A81405">
        <w:rPr>
          <w:rFonts w:ascii="Arial" w:hAnsi="Arial"/>
          <w:sz w:val="24"/>
        </w:rPr>
        <w:br/>
      </w:r>
      <w:r w:rsidR="00F85412">
        <w:rPr>
          <w:rFonts w:ascii="Arial" w:hAnsi="Arial"/>
          <w:sz w:val="24"/>
        </w:rPr>
        <w:t>{d.Dispensers[i+1].DispLicenceHolderName}</w:t>
      </w:r>
      <w:r w:rsidR="00F85412">
        <w:rPr>
          <w:rFonts w:ascii="Arial" w:hAnsi="Arial"/>
          <w:sz w:val="24"/>
        </w:rPr>
        <w:br/>
      </w:r>
    </w:p>
    <w:p w14:paraId="6D15D51A" w14:textId="77777777" w:rsidR="00A81405" w:rsidRDefault="00A81405">
      <w:pPr>
        <w:rPr>
          <w:rFonts w:ascii="Arial" w:hAnsi="Arial"/>
          <w:sz w:val="24"/>
        </w:rPr>
      </w:pPr>
    </w:p>
    <w:p w14:paraId="6D15D51B" w14:textId="77777777" w:rsidR="00A81405" w:rsidRDefault="00A81405">
      <w:pPr>
        <w:pBdr>
          <w:bottom w:val="single" w:sz="12" w:space="1" w:color="auto"/>
        </w:pBdr>
        <w:rPr>
          <w:rFonts w:ascii="Arial" w:hAnsi="Arial"/>
          <w:sz w:val="24"/>
        </w:rPr>
      </w:pPr>
      <w:r>
        <w:rPr>
          <w:rFonts w:ascii="Arial" w:hAnsi="Arial"/>
          <w:sz w:val="24"/>
        </w:rPr>
        <w:t>Signature: ___________________________      Date: ____________________</w:t>
      </w:r>
    </w:p>
    <w:p w14:paraId="6D15D51C" w14:textId="77777777" w:rsidR="00A81405" w:rsidRDefault="00A81405">
      <w:pPr>
        <w:pBdr>
          <w:bottom w:val="single" w:sz="12" w:space="1" w:color="auto"/>
        </w:pBdr>
        <w:rPr>
          <w:rFonts w:ascii="Arial" w:hAnsi="Arial"/>
          <w:sz w:val="24"/>
        </w:rPr>
      </w:pPr>
    </w:p>
    <w:p w14:paraId="6D15D51D" w14:textId="77777777" w:rsidR="00A81405" w:rsidRDefault="00A81405">
      <w:pPr>
        <w:rPr>
          <w:rFonts w:ascii="Arial" w:hAnsi="Arial"/>
        </w:rPr>
      </w:pPr>
    </w:p>
    <w:p w14:paraId="6D15D51E" w14:textId="77777777" w:rsidR="00A81405" w:rsidRDefault="00A81405">
      <w:pPr>
        <w:rPr>
          <w:rFonts w:ascii="Arial" w:hAnsi="Arial"/>
          <w:b/>
        </w:rPr>
      </w:pPr>
      <w:r>
        <w:rPr>
          <w:rFonts w:ascii="Arial" w:hAnsi="Arial"/>
          <w:b/>
        </w:rPr>
        <w:t>Please make cheque or money order payable to the</w:t>
      </w:r>
      <w:r>
        <w:rPr>
          <w:rFonts w:ascii="Arial" w:hAnsi="Arial"/>
          <w:b/>
          <w:i/>
        </w:rPr>
        <w:t xml:space="preserve"> Minister of Finance </w:t>
      </w:r>
      <w:r>
        <w:rPr>
          <w:rFonts w:ascii="Arial" w:hAnsi="Arial"/>
          <w:b/>
        </w:rPr>
        <w:t>and return this application/renewal notice to:</w:t>
      </w:r>
    </w:p>
    <w:p w14:paraId="6D15D51F" w14:textId="77777777" w:rsidR="00A81405" w:rsidRDefault="00A81405">
      <w:pPr>
        <w:jc w:val="center"/>
        <w:rPr>
          <w:rFonts w:ascii="Arial" w:hAnsi="Arial"/>
        </w:rPr>
      </w:pPr>
    </w:p>
    <w:p w14:paraId="6D15D520" w14:textId="60D1CD68" w:rsidR="00A81405" w:rsidRDefault="00A81405">
      <w:pPr>
        <w:pStyle w:val="Heading2"/>
      </w:pPr>
      <w:r>
        <w:t>Ministry of Agriculture</w:t>
      </w:r>
      <w:r w:rsidR="00B7758F">
        <w:t>, Food and Fisheries</w:t>
      </w:r>
    </w:p>
    <w:p w14:paraId="6D15D521" w14:textId="77777777" w:rsidR="00A81405" w:rsidRDefault="00A81405">
      <w:pPr>
        <w:ind w:left="720"/>
        <w:rPr>
          <w:rFonts w:ascii="Arial" w:hAnsi="Arial"/>
          <w:b/>
        </w:rPr>
      </w:pPr>
      <w:r>
        <w:rPr>
          <w:rFonts w:ascii="Arial" w:hAnsi="Arial"/>
          <w:b/>
        </w:rPr>
        <w:t>Livestock Health Management and Regulation</w:t>
      </w:r>
    </w:p>
    <w:p w14:paraId="6D15D522" w14:textId="77777777" w:rsidR="00A81405" w:rsidRDefault="00A81405">
      <w:pPr>
        <w:ind w:left="720"/>
        <w:rPr>
          <w:rFonts w:ascii="Arial" w:hAnsi="Arial"/>
          <w:b/>
        </w:rPr>
      </w:pPr>
      <w:r>
        <w:rPr>
          <w:rFonts w:ascii="Arial" w:hAnsi="Arial"/>
          <w:b/>
        </w:rPr>
        <w:t>1767 Angus Campbell Road</w:t>
      </w:r>
    </w:p>
    <w:p w14:paraId="6D15D524" w14:textId="3C5F953F" w:rsidR="00A81405" w:rsidRPr="006F117F" w:rsidRDefault="00A81405" w:rsidP="006F117F">
      <w:pPr>
        <w:ind w:left="720"/>
        <w:rPr>
          <w:rFonts w:ascii="Arial" w:hAnsi="Arial"/>
          <w:b/>
        </w:rPr>
      </w:pPr>
      <w:r>
        <w:rPr>
          <w:rFonts w:ascii="Arial" w:hAnsi="Arial"/>
          <w:b/>
        </w:rPr>
        <w:t>Abbotsford, B.C.   V3G 2M3     Telephone: (778) 666-0560</w:t>
      </w:r>
      <w:r>
        <w:rPr>
          <w:rFonts w:ascii="Arial" w:hAnsi="Arial"/>
          <w:b/>
        </w:rPr>
        <w:tab/>
        <w:t>Toll-Free: 1 (877) 877-2474</w:t>
      </w:r>
    </w:p>
    <w:sectPr w:rsidR="00A81405" w:rsidRPr="006F117F" w:rsidSect="00445690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05"/>
    <w:rsid w:val="00225B63"/>
    <w:rsid w:val="003165FB"/>
    <w:rsid w:val="004E328E"/>
    <w:rsid w:val="004F4585"/>
    <w:rsid w:val="00680617"/>
    <w:rsid w:val="006F117F"/>
    <w:rsid w:val="007D552E"/>
    <w:rsid w:val="00823320"/>
    <w:rsid w:val="008C7472"/>
    <w:rsid w:val="00A45474"/>
    <w:rsid w:val="00A81405"/>
    <w:rsid w:val="00AC7725"/>
    <w:rsid w:val="00B7758F"/>
    <w:rsid w:val="00D914B9"/>
    <w:rsid w:val="00E808A4"/>
    <w:rsid w:val="00F8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15D502"/>
  <w15:chartTrackingRefBased/>
  <w15:docId w15:val="{6737E56E-8E5F-40C7-8D21-97CB0542A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A81405"/>
    <w:pPr>
      <w:keepNext/>
      <w:jc w:val="center"/>
      <w:outlineLvl w:val="0"/>
    </w:pPr>
    <w:rPr>
      <w:rFonts w:ascii="Arial" w:hAnsi="Arial"/>
      <w:b/>
      <w:sz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A81405"/>
    <w:pPr>
      <w:keepNext/>
      <w:ind w:left="720"/>
      <w:outlineLvl w:val="1"/>
    </w:pPr>
    <w:rPr>
      <w:rFonts w:ascii="Arial" w:hAnsi="Arial"/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1405"/>
    <w:rPr>
      <w:rFonts w:ascii="Arial" w:hAnsi="Arial"/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A81405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69C09D-073B-4228-91F2-3B1D9C77B9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A5F420-862D-4827-8F2D-96002F06B4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F9B6FE4-0D10-40A4-A53F-38B0158B1A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mals_template.dot</Template>
  <TotalTime>9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Kyle Morel</cp:lastModifiedBy>
  <cp:revision>16</cp:revision>
  <dcterms:created xsi:type="dcterms:W3CDTF">2021-02-24T22:14:00Z</dcterms:created>
  <dcterms:modified xsi:type="dcterms:W3CDTF">2021-12-01T22:36:00Z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