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F4DD8" w14:textId="7929365C" w:rsidR="000A702E" w:rsidRPr="00162F22" w:rsidRDefault="00CA5DDC" w:rsidP="00162786">
      <w:pPr>
        <w:jc w:val="center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3D1761DB" wp14:editId="472DF634">
            <wp:extent cx="2080737" cy="885139"/>
            <wp:effectExtent l="0" t="0" r="2540" b="444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855" cy="9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E4F" w14:textId="77777777" w:rsidR="000A702E" w:rsidRDefault="000A702E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386F7A8B" w14:textId="77777777" w:rsidR="000A702E" w:rsidRDefault="000A702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VETERINARY DRUG LICENCE RENEWAL</w:t>
      </w:r>
    </w:p>
    <w:p w14:paraId="27BD0B47" w14:textId="35B2DA99" w:rsidR="000A702E" w:rsidRDefault="00001255" w:rsidP="00AD64EF">
      <w:pPr>
        <w:pStyle w:val="Heading1"/>
      </w:pPr>
      <w:r>
        <w:t>{d.LicenceStart}</w:t>
      </w:r>
      <w:r w:rsidR="000A702E">
        <w:t xml:space="preserve"> – </w:t>
      </w:r>
      <w:r>
        <w:t>{d.LicenceExpiry}</w:t>
      </w:r>
    </w:p>
    <w:p w14:paraId="64CBB26F" w14:textId="77777777" w:rsidR="000A702E" w:rsidRDefault="000A702E" w:rsidP="007463C6">
      <w:pPr>
        <w:rPr>
          <w:rFonts w:ascii="Arial" w:hAnsi="Arial"/>
          <w:sz w:val="24"/>
        </w:rPr>
      </w:pPr>
    </w:p>
    <w:p w14:paraId="75892AE1" w14:textId="77777777" w:rsidR="000A702E" w:rsidRDefault="000A702E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4E5A9509" w14:textId="77777777" w:rsidR="000A702E" w:rsidRDefault="000A702E">
      <w:pPr>
        <w:rPr>
          <w:rFonts w:ascii="Arial" w:hAnsi="Arial"/>
          <w:sz w:val="24"/>
        </w:rPr>
      </w:pPr>
    </w:p>
    <w:p w14:paraId="04146712" w14:textId="78CA5174" w:rsidR="000A702E" w:rsidRDefault="006A1BE8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{d.LicenceHolderCompany}</w:t>
      </w:r>
    </w:p>
    <w:p w14:paraId="1DC2C720" w14:textId="6B50FF80" w:rsidR="000A702E" w:rsidRDefault="006A1BE8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{d.</w:t>
      </w:r>
      <w:r w:rsidR="003015B9">
        <w:rPr>
          <w:rFonts w:ascii="Arial" w:hAnsi="Arial"/>
          <w:sz w:val="24"/>
        </w:rPr>
        <w:t>MailingAddress}</w:t>
      </w:r>
    </w:p>
    <w:p w14:paraId="31C80373" w14:textId="04D6AE57" w:rsidR="000A702E" w:rsidRDefault="003015B9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{d.MailingCity}</w:t>
      </w:r>
      <w:r w:rsidR="000A702E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{d.Mailing</w:t>
      </w:r>
      <w:r w:rsidR="00F57368">
        <w:rPr>
          <w:rFonts w:ascii="Arial" w:hAnsi="Arial"/>
          <w:sz w:val="24"/>
        </w:rPr>
        <w:t>Prov}</w:t>
      </w:r>
    </w:p>
    <w:p w14:paraId="613915E9" w14:textId="4F0EEA73" w:rsidR="000A702E" w:rsidRDefault="00F57368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{d.PostCode}</w:t>
      </w:r>
      <w:r w:rsidR="000A702E">
        <w:rPr>
          <w:rFonts w:ascii="Arial" w:hAnsi="Arial"/>
          <w:sz w:val="24"/>
        </w:rPr>
        <w:t xml:space="preserve"> </w:t>
      </w:r>
    </w:p>
    <w:p w14:paraId="660A8241" w14:textId="77777777" w:rsidR="000A702E" w:rsidRDefault="000A702E">
      <w:pPr>
        <w:rPr>
          <w:rFonts w:ascii="Arial" w:hAnsi="Arial"/>
          <w:sz w:val="24"/>
        </w:rPr>
      </w:pPr>
    </w:p>
    <w:p w14:paraId="3C33E60F" w14:textId="2FEBE479" w:rsidR="000A702E" w:rsidRDefault="000A702E" w:rsidP="00AD158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F57368">
        <w:rPr>
          <w:rFonts w:ascii="Arial" w:hAnsi="Arial"/>
          <w:sz w:val="24"/>
        </w:rPr>
        <w:t>{d.LicenceNumber}</w:t>
      </w:r>
    </w:p>
    <w:p w14:paraId="2E0D9D40" w14:textId="77777777" w:rsidR="000A702E" w:rsidRDefault="000A702E">
      <w:pPr>
        <w:rPr>
          <w:rFonts w:ascii="Arial" w:hAnsi="Arial"/>
          <w:sz w:val="24"/>
        </w:rPr>
      </w:pPr>
    </w:p>
    <w:p w14:paraId="5B5664E2" w14:textId="0766F36B" w:rsidR="000A702E" w:rsidRPr="00BD374A" w:rsidRDefault="000A702E">
      <w:pPr>
        <w:rPr>
          <w:rFonts w:ascii="Arial" w:hAnsi="Arial"/>
          <w:b/>
          <w:sz w:val="24"/>
        </w:rPr>
      </w:pPr>
      <w:r w:rsidRPr="00BD374A">
        <w:rPr>
          <w:rFonts w:ascii="Arial" w:hAnsi="Arial"/>
          <w:b/>
          <w:sz w:val="24"/>
        </w:rPr>
        <w:t>Veterinary Drug Licence Fee ………………………………………………</w:t>
      </w:r>
      <w:bookmarkStart w:id="6" w:name="Licence_Fee"/>
      <w:bookmarkEnd w:id="6"/>
      <w:r w:rsidR="00F57368">
        <w:rPr>
          <w:rFonts w:ascii="Arial" w:hAnsi="Arial"/>
          <w:b/>
          <w:sz w:val="24"/>
        </w:rPr>
        <w:t>{d.LicenceFee}</w:t>
      </w:r>
    </w:p>
    <w:p w14:paraId="1C691AA1" w14:textId="77777777" w:rsidR="000A702E" w:rsidRDefault="000A702E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To permit sale of veterinary drugs from the list in Schedule A</w:t>
      </w:r>
    </w:p>
    <w:p w14:paraId="072F54E1" w14:textId="77777777" w:rsidR="000A702E" w:rsidRDefault="000A702E">
      <w:pPr>
        <w:rPr>
          <w:rFonts w:ascii="Arial" w:hAnsi="Arial"/>
        </w:rPr>
      </w:pPr>
    </w:p>
    <w:p w14:paraId="3DD7ECAB" w14:textId="77777777" w:rsidR="000A702E" w:rsidRDefault="000A702E">
      <w:pPr>
        <w:rPr>
          <w:rFonts w:ascii="Arial" w:hAnsi="Arial"/>
          <w:sz w:val="24"/>
        </w:rPr>
      </w:pPr>
    </w:p>
    <w:p w14:paraId="1F9F270D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Veterinary Drug Purchase Record has been submitted:    Yes ____</w:t>
      </w:r>
      <w:r>
        <w:rPr>
          <w:rFonts w:ascii="Arial" w:hAnsi="Arial"/>
          <w:sz w:val="24"/>
        </w:rPr>
        <w:tab/>
        <w:t xml:space="preserve">    No  ______</w:t>
      </w:r>
    </w:p>
    <w:p w14:paraId="37A9E9C7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color w:val="FF0000"/>
          <w:sz w:val="22"/>
          <w:szCs w:val="22"/>
        </w:rPr>
      </w:pPr>
    </w:p>
    <w:p w14:paraId="0C7A38C9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  <w:r w:rsidRPr="002A20C0">
        <w:rPr>
          <w:rFonts w:ascii="Arial" w:hAnsi="Arial"/>
          <w:color w:val="FF0000"/>
          <w:sz w:val="22"/>
          <w:szCs w:val="22"/>
        </w:rPr>
        <w:t>NAME OF PERSON COMPLETING THE DRUG PURCHASE RECORD</w:t>
      </w:r>
      <w:r w:rsidRPr="002A20C0"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4"/>
        </w:rPr>
        <w:t xml:space="preserve"> _________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</w:t>
      </w:r>
    </w:p>
    <w:p w14:paraId="47E1210E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</w:p>
    <w:p w14:paraId="22BDEC1B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Dispenser Names:</w:t>
      </w:r>
    </w:p>
    <w:p w14:paraId="1B77190A" w14:textId="03364F66" w:rsidR="000A702E" w:rsidRDefault="004948AA" w:rsidP="00A25A85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{d.</w:t>
      </w:r>
      <w:r w:rsidR="007301FD">
        <w:rPr>
          <w:rFonts w:ascii="Arial" w:hAnsi="Arial"/>
          <w:sz w:val="24"/>
        </w:rPr>
        <w:t>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nsers[i].DispLicen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olderName}</w:t>
      </w:r>
      <w:r w:rsidR="000A702E">
        <w:rPr>
          <w:rFonts w:ascii="Arial" w:hAnsi="Arial"/>
          <w:sz w:val="24"/>
        </w:rPr>
        <w:br/>
      </w:r>
      <w:r w:rsidR="007301FD">
        <w:rPr>
          <w:rFonts w:ascii="Arial" w:hAnsi="Arial"/>
          <w:sz w:val="24"/>
        </w:rPr>
        <w:t>{d.Disp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nsers[i+1].DispLicen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olderName}</w:t>
      </w:r>
      <w:r w:rsidR="000A702E">
        <w:rPr>
          <w:rFonts w:ascii="Arial" w:hAnsi="Arial"/>
          <w:sz w:val="24"/>
        </w:rPr>
        <w:br/>
      </w:r>
    </w:p>
    <w:p w14:paraId="4308621C" w14:textId="77777777" w:rsidR="000A702E" w:rsidRPr="002A20C0" w:rsidRDefault="000A702E" w:rsidP="00162786">
      <w:pPr>
        <w:jc w:val="center"/>
        <w:rPr>
          <w:rFonts w:ascii="Arial" w:hAnsi="Arial"/>
          <w:b/>
          <w:sz w:val="24"/>
        </w:rPr>
      </w:pPr>
      <w:r w:rsidRPr="002A20C0">
        <w:rPr>
          <w:rFonts w:ascii="Arial" w:hAnsi="Arial"/>
          <w:b/>
          <w:sz w:val="24"/>
        </w:rPr>
        <w:t xml:space="preserve">Must be </w:t>
      </w:r>
      <w:r>
        <w:rPr>
          <w:rFonts w:ascii="Arial" w:hAnsi="Arial"/>
          <w:b/>
          <w:sz w:val="24"/>
        </w:rPr>
        <w:t>completed at business location</w:t>
      </w:r>
    </w:p>
    <w:p w14:paraId="33A8B5F9" w14:textId="77777777" w:rsidR="000A702E" w:rsidRDefault="000A702E" w:rsidP="00162786">
      <w:pPr>
        <w:jc w:val="center"/>
        <w:rPr>
          <w:rFonts w:ascii="Arial" w:hAnsi="Arial"/>
          <w:sz w:val="24"/>
        </w:rPr>
      </w:pPr>
    </w:p>
    <w:p w14:paraId="6A59D737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___________________________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____________________ </w:t>
      </w:r>
    </w:p>
    <w:p w14:paraId="13A236F2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CONTACT NAME (PRINT)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DATE</w:t>
      </w:r>
    </w:p>
    <w:p w14:paraId="51228CD9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35823DBE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TELEPHONE # _________ FAX # __________ EMAIL: ______________</w:t>
      </w:r>
    </w:p>
    <w:p w14:paraId="608784DA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4A008F70" w14:textId="77777777" w:rsidR="000A702E" w:rsidRPr="00162786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128B9947" w14:textId="77777777" w:rsidR="000A702E" w:rsidRDefault="000A702E">
      <w:pPr>
        <w:jc w:val="center"/>
        <w:rPr>
          <w:rFonts w:ascii="Arial" w:hAnsi="Arial"/>
        </w:rPr>
      </w:pPr>
    </w:p>
    <w:p w14:paraId="1083E740" w14:textId="3E18836B" w:rsidR="000A702E" w:rsidRDefault="000A702E" w:rsidP="00BD374A">
      <w:pPr>
        <w:pStyle w:val="Heading2"/>
        <w:ind w:left="720"/>
      </w:pPr>
      <w:r>
        <w:t>Ministry of Agriculture</w:t>
      </w:r>
      <w:r w:rsidR="002555D3">
        <w:t>, Food and Fisheries</w:t>
      </w:r>
    </w:p>
    <w:p w14:paraId="2F4B4D68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76E5495F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553CC35D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</w:t>
      </w:r>
    </w:p>
    <w:p w14:paraId="3225BA06" w14:textId="11205DD6" w:rsidR="000A702E" w:rsidRPr="00CA5DDC" w:rsidRDefault="000A702E" w:rsidP="00CA5DD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Telephone:   (778) 666-0560</w:t>
      </w:r>
      <w:r>
        <w:rPr>
          <w:rFonts w:ascii="Arial" w:hAnsi="Arial"/>
          <w:b/>
        </w:rPr>
        <w:tab/>
        <w:t>Toll-Free:      1 (877) 877-2474</w:t>
      </w:r>
    </w:p>
    <w:sectPr w:rsidR="000A702E" w:rsidRPr="00CA5DDC" w:rsidSect="00C14B1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2E"/>
    <w:rsid w:val="00001255"/>
    <w:rsid w:val="000A702E"/>
    <w:rsid w:val="002555D3"/>
    <w:rsid w:val="003015B9"/>
    <w:rsid w:val="003719E6"/>
    <w:rsid w:val="004948AA"/>
    <w:rsid w:val="006A1BE8"/>
    <w:rsid w:val="007301FD"/>
    <w:rsid w:val="007463C6"/>
    <w:rsid w:val="00A25A85"/>
    <w:rsid w:val="00CA5DDC"/>
    <w:rsid w:val="00F57368"/>
    <w:rsid w:val="00F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0DA89"/>
  <w15:chartTrackingRefBased/>
  <w15:docId w15:val="{D91D63AB-247E-4F22-A908-509A9A3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702E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A702E"/>
    <w:pPr>
      <w:keepNext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02E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A702E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B6CEC-5870-4EBB-9AF1-4A0C6203D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B40AB-65DE-4096-8FE9-6681381E4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9B9DA9-7F38-431B-956C-3466C89E81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13</cp:revision>
  <dcterms:created xsi:type="dcterms:W3CDTF">2021-02-25T00:02:00Z</dcterms:created>
  <dcterms:modified xsi:type="dcterms:W3CDTF">2021-12-01T22:35:00Z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