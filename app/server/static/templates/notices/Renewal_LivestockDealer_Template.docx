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09B7A" w14:textId="12A649DC" w:rsidR="00C65E65" w:rsidRDefault="00AA521D" w:rsidP="00B9435E">
      <w:pPr>
        <w:ind w:right="61"/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106C3DE3" wp14:editId="70F2CB60">
            <wp:extent cx="2318918" cy="986460"/>
            <wp:effectExtent l="0" t="0" r="5715" b="444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486" cy="101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9B7B" w14:textId="77777777" w:rsidR="00C65E65" w:rsidRDefault="00C65E65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1BF09B7C" w14:textId="77777777" w:rsidR="00C65E65" w:rsidRPr="00DB003B" w:rsidRDefault="00C65E65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LIVESTOCK DEALER APPLICATION</w:t>
      </w:r>
    </w:p>
    <w:p w14:paraId="1BF09B82" w14:textId="6F653425" w:rsidR="00C65E65" w:rsidRDefault="003043ED" w:rsidP="00011BEE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{d.LicenceStart}</w:t>
      </w:r>
      <w:r w:rsidR="00C65E65" w:rsidRPr="00732082">
        <w:rPr>
          <w:rFonts w:ascii="Arial" w:hAnsi="Arial"/>
          <w:b/>
        </w:rPr>
        <w:t xml:space="preserve"> – </w:t>
      </w:r>
      <w:r>
        <w:rPr>
          <w:rFonts w:ascii="Arial" w:hAnsi="Arial"/>
          <w:b/>
        </w:rPr>
        <w:t>{d.LicenceExpiry}</w:t>
      </w:r>
    </w:p>
    <w:p w14:paraId="1BF09B83" w14:textId="77777777" w:rsidR="00C65E65" w:rsidRDefault="00C65E65">
      <w:pPr>
        <w:jc w:val="center"/>
        <w:rPr>
          <w:rFonts w:ascii="Arial" w:hAnsi="Arial"/>
          <w:b/>
        </w:rPr>
      </w:pPr>
    </w:p>
    <w:p w14:paraId="1BF09B84" w14:textId="77777777" w:rsidR="00C65E65" w:rsidRDefault="00C65E65">
      <w:pPr>
        <w:pStyle w:val="Heading1"/>
        <w:jc w:val="left"/>
      </w:pPr>
      <w:r>
        <w:t>PLEASE VERIFY THAT THE INFORMATION IS CORRECT AND NOTE CHANGES WHERE APPLICABLE</w:t>
      </w:r>
    </w:p>
    <w:p w14:paraId="1BF09B85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6" w14:textId="6669AC59" w:rsidR="00C65E65" w:rsidRDefault="00A45378" w:rsidP="002F384C">
      <w:pPr>
        <w:rPr>
          <w:rFonts w:ascii="Arial" w:hAnsi="Arial" w:cs="Arial"/>
          <w:sz w:val="24"/>
          <w:szCs w:val="24"/>
        </w:rPr>
      </w:pPr>
      <w:bookmarkStart w:id="0" w:name="Client"/>
      <w:bookmarkEnd w:id="0"/>
      <w:r>
        <w:rPr>
          <w:rFonts w:ascii="Arial" w:hAnsi="Arial" w:cs="Arial"/>
          <w:sz w:val="24"/>
          <w:szCs w:val="24"/>
        </w:rPr>
        <w:t>{d.LastFirstName}</w:t>
      </w:r>
    </w:p>
    <w:p w14:paraId="1BF09B87" w14:textId="7783BEBA" w:rsidR="00C65E65" w:rsidRDefault="00E16AAB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{d.MailingAddress}</w:t>
      </w:r>
    </w:p>
    <w:p w14:paraId="1BF09B88" w14:textId="50B8BC35" w:rsidR="00C65E65" w:rsidRDefault="00E16AAB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{d.MailingCity}</w:t>
      </w:r>
      <w:r w:rsidR="00C65E65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{d.MailingProv}</w:t>
      </w:r>
      <w:r w:rsidR="00C65E65">
        <w:rPr>
          <w:rFonts w:ascii="Arial" w:hAnsi="Arial"/>
          <w:sz w:val="24"/>
        </w:rPr>
        <w:t xml:space="preserve">  </w:t>
      </w:r>
      <w:bookmarkStart w:id="4" w:name="Postal_code"/>
      <w:bookmarkEnd w:id="4"/>
      <w:r>
        <w:rPr>
          <w:rFonts w:ascii="Arial" w:hAnsi="Arial"/>
          <w:sz w:val="24"/>
        </w:rPr>
        <w:t>{d.PostCode}</w:t>
      </w:r>
    </w:p>
    <w:p w14:paraId="1BF09B89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A" w14:textId="6CB2C765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Licence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E16AAB">
        <w:rPr>
          <w:rFonts w:ascii="Arial" w:hAnsi="Arial"/>
          <w:sz w:val="24"/>
        </w:rPr>
        <w:t>{d.Licence</w:t>
      </w:r>
      <w:r w:rsidR="00F62AEA">
        <w:rPr>
          <w:rFonts w:ascii="Arial" w:hAnsi="Arial"/>
          <w:sz w:val="24"/>
        </w:rPr>
        <w:t>Number}</w:t>
      </w:r>
    </w:p>
    <w:p w14:paraId="1BF09B8B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C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D" w14:textId="32A4D304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Livestock Dealer’s Licence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…………………………………………….</w:t>
      </w:r>
      <w:r w:rsidR="00F62AEA">
        <w:rPr>
          <w:rFonts w:ascii="Arial" w:hAnsi="Arial"/>
          <w:b/>
          <w:sz w:val="24"/>
        </w:rPr>
        <w:t>{d.LicenceFee}</w:t>
      </w:r>
    </w:p>
    <w:p w14:paraId="1BF09B8E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F" w14:textId="77777777" w:rsidR="00C65E65" w:rsidRDefault="00C65E65">
      <w:pPr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 xml:space="preserve">Name in Full </w:t>
      </w:r>
      <w:r>
        <w:rPr>
          <w:rFonts w:ascii="Arial" w:hAnsi="Arial"/>
          <w:i/>
          <w:sz w:val="24"/>
        </w:rPr>
        <w:t>(must agree with name on bond)_____________________________</w:t>
      </w:r>
    </w:p>
    <w:p w14:paraId="1BF09B90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91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92" w14:textId="3E13047F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Nominee: </w:t>
      </w:r>
      <w:bookmarkStart w:id="6" w:name="LD_Dealer_Name"/>
      <w:bookmarkEnd w:id="6"/>
      <w:r w:rsidR="00434A1E">
        <w:rPr>
          <w:rFonts w:ascii="Arial" w:hAnsi="Arial"/>
          <w:sz w:val="24"/>
        </w:rPr>
        <w:t>{d.</w:t>
      </w:r>
      <w:r w:rsidR="00C47B1A">
        <w:rPr>
          <w:rFonts w:ascii="Arial" w:hAnsi="Arial"/>
          <w:sz w:val="24"/>
        </w:rPr>
        <w:t>LicenceHolderName</w:t>
      </w:r>
      <w:r w:rsidR="00475457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>_____________________________________</w:t>
      </w:r>
    </w:p>
    <w:p w14:paraId="1BF09B93" w14:textId="77777777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(</w:t>
      </w:r>
      <w:r>
        <w:rPr>
          <w:rFonts w:ascii="Arial" w:hAnsi="Arial"/>
        </w:rPr>
        <w:t>if the applicant is not a single individual the applicant must nominate an individual to be named on the licence as its agent for the exercise of its rights and privileges under the licence.</w:t>
      </w:r>
      <w:r w:rsidRPr="002F384C">
        <w:rPr>
          <w:rFonts w:ascii="Arial" w:hAnsi="Arial"/>
        </w:rPr>
        <w:t>)</w:t>
      </w:r>
    </w:p>
    <w:p w14:paraId="1BF09B94" w14:textId="77777777" w:rsidR="00C65E65" w:rsidRDefault="00C65E65">
      <w:pPr>
        <w:rPr>
          <w:rFonts w:ascii="Arial" w:hAnsi="Arial"/>
          <w:sz w:val="24"/>
        </w:rPr>
      </w:pPr>
    </w:p>
    <w:p w14:paraId="709D5BEA" w14:textId="77777777" w:rsidR="006D363B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Bond or Letter of Credit Issuing Co.:  </w:t>
      </w:r>
      <w:bookmarkStart w:id="7" w:name="Bond_Carrier_Name"/>
      <w:bookmarkEnd w:id="7"/>
      <w:r w:rsidR="00475457">
        <w:rPr>
          <w:rFonts w:ascii="Arial" w:hAnsi="Arial"/>
          <w:sz w:val="24"/>
        </w:rPr>
        <w:t>{d.BondCarrier}</w:t>
      </w:r>
      <w:r>
        <w:rPr>
          <w:rFonts w:ascii="Arial" w:hAnsi="Arial"/>
          <w:sz w:val="24"/>
        </w:rPr>
        <w:tab/>
      </w:r>
    </w:p>
    <w:p w14:paraId="1BF09B95" w14:textId="08D9C18E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Bond or Letter of Credit Amount:  </w:t>
      </w:r>
      <w:bookmarkStart w:id="8" w:name="Bond_Value"/>
      <w:bookmarkEnd w:id="8"/>
      <w:r w:rsidR="006D363B">
        <w:rPr>
          <w:rFonts w:ascii="Arial" w:hAnsi="Arial"/>
          <w:sz w:val="24"/>
        </w:rPr>
        <w:t>{d.BondValue}</w:t>
      </w:r>
      <w:r>
        <w:rPr>
          <w:rFonts w:ascii="Arial" w:hAnsi="Arial"/>
          <w:sz w:val="24"/>
        </w:rPr>
        <w:t xml:space="preserve"> </w:t>
      </w:r>
    </w:p>
    <w:p w14:paraId="1BF09B96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97" w14:textId="77777777" w:rsidR="00C65E65" w:rsidRDefault="00C65E6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Under the </w:t>
      </w:r>
      <w:r w:rsidRPr="00D01AC6">
        <w:rPr>
          <w:rFonts w:ascii="Arial" w:hAnsi="Arial"/>
          <w:i/>
          <w:sz w:val="22"/>
          <w:szCs w:val="22"/>
        </w:rPr>
        <w:t>Animal Health Act</w:t>
      </w:r>
      <w:r>
        <w:rPr>
          <w:rFonts w:ascii="Arial" w:hAnsi="Arial"/>
          <w:sz w:val="22"/>
          <w:szCs w:val="22"/>
        </w:rPr>
        <w:t>, Livestock Licensing Regulations, security in the form of a Bond or Letter of Credit is required and based on the annual volume of livestock supplied or sold to the livestock dealer/agent in the previous year of operations.  Please refer to the table below and ensure your security is sufficient.</w:t>
      </w:r>
    </w:p>
    <w:p w14:paraId="1BF09B98" w14:textId="77777777" w:rsidR="00C65E65" w:rsidRDefault="00C65E65">
      <w:pPr>
        <w:rPr>
          <w:rFonts w:ascii="Arial" w:hAnsi="Arial"/>
          <w:sz w:val="22"/>
          <w:szCs w:val="22"/>
        </w:rPr>
      </w:pPr>
    </w:p>
    <w:p w14:paraId="1BF09B99" w14:textId="77777777" w:rsidR="00C65E65" w:rsidRDefault="00C65E65" w:rsidP="004958B0">
      <w:pPr>
        <w:rPr>
          <w:rFonts w:ascii="Arial" w:hAnsi="Arial"/>
          <w:sz w:val="22"/>
          <w:szCs w:val="22"/>
        </w:rPr>
      </w:pPr>
      <w:r w:rsidRPr="00BC59AA">
        <w:rPr>
          <w:rFonts w:ascii="Arial" w:hAnsi="Arial"/>
          <w:b/>
          <w:color w:val="FF0000"/>
          <w:sz w:val="22"/>
          <w:szCs w:val="22"/>
        </w:rPr>
        <w:t>Last years’ annual volume:</w:t>
      </w:r>
      <w:r>
        <w:rPr>
          <w:rFonts w:ascii="Arial" w:hAnsi="Arial"/>
          <w:b/>
          <w:sz w:val="22"/>
          <w:szCs w:val="22"/>
        </w:rPr>
        <w:t xml:space="preserve"> </w:t>
      </w:r>
      <w:r w:rsidRPr="00BC59AA">
        <w:rPr>
          <w:rFonts w:ascii="Arial" w:hAnsi="Arial"/>
          <w:b/>
          <w:sz w:val="22"/>
          <w:szCs w:val="22"/>
        </w:rPr>
        <w:t>__________________</w:t>
      </w:r>
    </w:p>
    <w:p w14:paraId="1BF09B9A" w14:textId="77777777" w:rsidR="00C65E65" w:rsidRPr="004958B0" w:rsidRDefault="00C65E65" w:rsidP="004958B0">
      <w:pPr>
        <w:rPr>
          <w:rFonts w:ascii="Arial" w:hAnsi="Arial"/>
          <w:sz w:val="22"/>
          <w:szCs w:val="22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301"/>
        <w:gridCol w:w="1732"/>
      </w:tblGrid>
      <w:tr w:rsidR="00C65E65" w:rsidRPr="00C909D2" w14:paraId="1BF09B9D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B" w14:textId="77777777" w:rsidR="00C65E65" w:rsidRPr="00C909D2" w:rsidRDefault="00C65E65" w:rsidP="00D01AC6">
            <w:pPr>
              <w:spacing w:line="312" w:lineRule="atLeast"/>
              <w:jc w:val="center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n-CA"/>
              </w:rPr>
              <w:t>Number of Livestock Purchased</w:t>
            </w: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C" w14:textId="77777777" w:rsidR="00C65E65" w:rsidRPr="00C909D2" w:rsidRDefault="00C65E65" w:rsidP="00D01AC6">
            <w:pPr>
              <w:spacing w:line="312" w:lineRule="atLeast"/>
              <w:jc w:val="center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n-CA"/>
              </w:rPr>
              <w:t>Amount of Bond</w:t>
            </w: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 </w:t>
            </w:r>
          </w:p>
        </w:tc>
      </w:tr>
      <w:tr w:rsidR="00C65E65" w:rsidRPr="00C909D2" w14:paraId="1BF09BA0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E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2 500 or less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F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$20 000 </w:t>
            </w:r>
          </w:p>
        </w:tc>
      </w:tr>
      <w:tr w:rsidR="00C65E65" w:rsidRPr="00C909D2" w14:paraId="1BF09BA3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1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2 501 to 40 000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2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$40 000 </w:t>
            </w:r>
          </w:p>
        </w:tc>
      </w:tr>
      <w:tr w:rsidR="00C65E65" w:rsidRPr="00C909D2" w14:paraId="1BF09BA6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4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40 001 to 100 000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5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$100 000 </w:t>
            </w:r>
          </w:p>
        </w:tc>
      </w:tr>
      <w:tr w:rsidR="00C65E65" w:rsidRPr="00C909D2" w14:paraId="1BF09BA9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7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100 001 to 200 000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8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$150 000 </w:t>
            </w:r>
          </w:p>
        </w:tc>
      </w:tr>
      <w:tr w:rsidR="00C65E65" w:rsidRPr="00C909D2" w14:paraId="1BF09BAC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A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Over 200 000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B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$250 000 </w:t>
            </w:r>
          </w:p>
        </w:tc>
      </w:tr>
    </w:tbl>
    <w:p w14:paraId="1BF09BAF" w14:textId="77777777" w:rsidR="00C65E65" w:rsidRDefault="00C65E65" w:rsidP="00011BEE">
      <w:pPr>
        <w:rPr>
          <w:rFonts w:ascii="Arial" w:hAnsi="Arial"/>
          <w:sz w:val="24"/>
        </w:rPr>
      </w:pPr>
    </w:p>
    <w:p w14:paraId="1BF09BB0" w14:textId="77777777" w:rsidR="00C65E65" w:rsidRDefault="00C65E65" w:rsidP="00C909D2">
      <w:pPr>
        <w:jc w:val="right"/>
        <w:rPr>
          <w:rFonts w:ascii="Arial" w:hAnsi="Arial"/>
          <w:sz w:val="24"/>
        </w:rPr>
      </w:pPr>
    </w:p>
    <w:p w14:paraId="1BF09BB1" w14:textId="77777777" w:rsidR="00C65E65" w:rsidRDefault="00C65E65" w:rsidP="00C909D2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/2</w:t>
      </w:r>
    </w:p>
    <w:p w14:paraId="1BF09BB2" w14:textId="77777777" w:rsidR="00C65E65" w:rsidRDefault="00C65E65">
      <w:pPr>
        <w:rPr>
          <w:rFonts w:ascii="Arial" w:hAnsi="Arial"/>
          <w:sz w:val="24"/>
        </w:rPr>
      </w:pPr>
    </w:p>
    <w:p w14:paraId="1BF09BB3" w14:textId="77777777" w:rsidR="00C65E65" w:rsidRDefault="00C65E65">
      <w:pPr>
        <w:rPr>
          <w:rFonts w:ascii="Arial" w:hAnsi="Arial"/>
          <w:sz w:val="24"/>
        </w:rPr>
      </w:pPr>
    </w:p>
    <w:p w14:paraId="1BF09BB4" w14:textId="77777777" w:rsidR="00C65E65" w:rsidRDefault="00C65E65">
      <w:pPr>
        <w:rPr>
          <w:rFonts w:ascii="Arial" w:hAnsi="Arial"/>
          <w:sz w:val="24"/>
        </w:rPr>
      </w:pPr>
    </w:p>
    <w:p w14:paraId="1BF09BB5" w14:textId="77777777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Local Insurance Company:  ________________  Tel: </w:t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  <w:t>________________</w:t>
      </w:r>
    </w:p>
    <w:p w14:paraId="1BF09BB6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B7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B8" w14:textId="77777777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</w:t>
      </w:r>
    </w:p>
    <w:p w14:paraId="1BF09BB9" w14:textId="77777777" w:rsidR="00C65E65" w:rsidRDefault="00C65E65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1BF09BBA" w14:textId="77777777" w:rsidR="00C65E65" w:rsidRDefault="00C65E65">
      <w:pPr>
        <w:rPr>
          <w:rFonts w:ascii="Arial" w:hAnsi="Arial"/>
        </w:rPr>
      </w:pPr>
    </w:p>
    <w:p w14:paraId="1BF09BBB" w14:textId="77777777" w:rsidR="00C65E65" w:rsidRDefault="00C65E65" w:rsidP="00DB003B">
      <w:pPr>
        <w:rPr>
          <w:rFonts w:ascii="Arial" w:hAnsi="Arial"/>
          <w:b/>
          <w:color w:val="FF0000"/>
        </w:rPr>
      </w:pPr>
    </w:p>
    <w:p w14:paraId="1BF09BBC" w14:textId="77777777" w:rsidR="00C65E65" w:rsidRDefault="00C65E65" w:rsidP="00DB003B">
      <w:pPr>
        <w:rPr>
          <w:rFonts w:ascii="Arial" w:hAnsi="Arial"/>
          <w:b/>
          <w:color w:val="FF0000"/>
        </w:rPr>
      </w:pPr>
    </w:p>
    <w:p w14:paraId="1BF09BBD" w14:textId="77777777" w:rsidR="00C65E65" w:rsidRPr="00DB003B" w:rsidRDefault="00C65E65" w:rsidP="00DB003B">
      <w:p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Cheque</w:t>
      </w:r>
      <w:r w:rsidRPr="00DB003B">
        <w:rPr>
          <w:rFonts w:ascii="Arial" w:hAnsi="Arial"/>
          <w:b/>
          <w:color w:val="FF0000"/>
        </w:rPr>
        <w:t xml:space="preserve"> or money order payable to the</w:t>
      </w:r>
      <w:r w:rsidRPr="00DB003B">
        <w:rPr>
          <w:rFonts w:ascii="Arial" w:hAnsi="Arial"/>
          <w:b/>
          <w:i/>
          <w:color w:val="FF0000"/>
        </w:rPr>
        <w:t xml:space="preserve"> Minister of Finance </w:t>
      </w:r>
      <w:r>
        <w:rPr>
          <w:rFonts w:ascii="Arial" w:hAnsi="Arial"/>
          <w:b/>
          <w:color w:val="FF0000"/>
        </w:rPr>
        <w:t>&amp; return this application</w:t>
      </w:r>
      <w:r w:rsidRPr="00DB003B">
        <w:rPr>
          <w:rFonts w:ascii="Arial" w:hAnsi="Arial"/>
          <w:b/>
          <w:color w:val="FF0000"/>
        </w:rPr>
        <w:t xml:space="preserve"> to:</w:t>
      </w:r>
    </w:p>
    <w:p w14:paraId="1BF09BBE" w14:textId="77777777" w:rsidR="00C65E65" w:rsidRDefault="00C65E65" w:rsidP="00D01AC6">
      <w:pPr>
        <w:pStyle w:val="Heading2"/>
        <w:ind w:left="0"/>
      </w:pPr>
    </w:p>
    <w:p w14:paraId="1BF09BBF" w14:textId="414620D9" w:rsidR="00C65E65" w:rsidRDefault="00C65E65" w:rsidP="00D01AC6">
      <w:pPr>
        <w:pStyle w:val="Heading2"/>
        <w:ind w:left="0"/>
      </w:pPr>
      <w:r>
        <w:t>Ministry of Agriculture</w:t>
      </w:r>
      <w:r w:rsidR="00974DD3">
        <w:t>, Food and Fisheries</w:t>
      </w:r>
    </w:p>
    <w:p w14:paraId="1BF09BC0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1BF09BC1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1BF09BC2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Abbotsford, B.C.   V3G 2M3 </w:t>
      </w:r>
      <w:r>
        <w:rPr>
          <w:rFonts w:ascii="Arial" w:hAnsi="Arial"/>
          <w:b/>
        </w:rPr>
        <w:tab/>
      </w:r>
    </w:p>
    <w:p w14:paraId="1BF09BC3" w14:textId="77777777" w:rsidR="00C65E65" w:rsidRDefault="00C65E65" w:rsidP="00D01AC6">
      <w:pPr>
        <w:jc w:val="both"/>
        <w:rPr>
          <w:rFonts w:ascii="Arial" w:hAnsi="Arial"/>
          <w:b/>
        </w:rPr>
      </w:pPr>
    </w:p>
    <w:p w14:paraId="1BF09BC4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Telephone: 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(778) 666-0560  </w:t>
      </w:r>
      <w:r>
        <w:rPr>
          <w:rFonts w:ascii="Arial" w:hAnsi="Arial"/>
          <w:b/>
        </w:rPr>
        <w:tab/>
      </w:r>
    </w:p>
    <w:p w14:paraId="1BF09BC5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Toll-Free (BC)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1 (877) 877-2474</w:t>
      </w:r>
    </w:p>
    <w:p w14:paraId="1BF09BC6" w14:textId="77777777" w:rsidR="00C65E65" w:rsidRDefault="00C65E65"/>
    <w:sectPr w:rsidR="00C65E65" w:rsidSect="00573703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65"/>
    <w:rsid w:val="00011BEE"/>
    <w:rsid w:val="003043ED"/>
    <w:rsid w:val="003F45F5"/>
    <w:rsid w:val="00434A1E"/>
    <w:rsid w:val="0044695B"/>
    <w:rsid w:val="00475457"/>
    <w:rsid w:val="006D363B"/>
    <w:rsid w:val="00974DD3"/>
    <w:rsid w:val="00A45378"/>
    <w:rsid w:val="00AA521D"/>
    <w:rsid w:val="00C47B1A"/>
    <w:rsid w:val="00C65E65"/>
    <w:rsid w:val="00C91481"/>
    <w:rsid w:val="00D750DE"/>
    <w:rsid w:val="00E16AAB"/>
    <w:rsid w:val="00F6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09B7A"/>
  <w15:chartTrackingRefBased/>
  <w15:docId w15:val="{779E6D8D-5AD3-4CBE-AC91-94F19C66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C65E65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C65E65"/>
    <w:pPr>
      <w:keepNext/>
      <w:ind w:left="720"/>
      <w:outlineLvl w:val="1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5E65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65E65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37A28D-EF70-49F0-9731-1B81D4A67F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50E9AE-0D2D-46E1-9F12-F0CD423D38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FC3BD9-EBC3-434A-BE1C-01F1A490C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16</cp:revision>
  <dcterms:created xsi:type="dcterms:W3CDTF">2021-02-24T20:31:00Z</dcterms:created>
  <dcterms:modified xsi:type="dcterms:W3CDTF">2021-12-01T22:31:00Z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