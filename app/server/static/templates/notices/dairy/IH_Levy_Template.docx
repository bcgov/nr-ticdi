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FA5B" w14:textId="77777777" w:rsidR="00E14C8D" w:rsidRDefault="00E14C8D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B7732CD" w14:textId="5AAB2D2C" w:rsidR="00E14C8D" w:rsidRPr="003D5996" w:rsidRDefault="00E15094" w:rsidP="006634FC">
      <w:pPr>
        <w:jc w:val="center"/>
        <w:rPr>
          <w:rFonts w:ascii="Helvetica" w:hAnsi="Helvetica"/>
          <w:b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73F0D490" wp14:editId="79178182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FB9" w14:textId="77777777" w:rsidR="00E14C8D" w:rsidRDefault="00E14C8D" w:rsidP="00B0667E">
      <w:pPr>
        <w:jc w:val="center"/>
        <w:rPr>
          <w:rFonts w:ascii="Helvetica" w:hAnsi="Helvetica"/>
          <w:sz w:val="22"/>
        </w:rPr>
      </w:pPr>
    </w:p>
    <w:p w14:paraId="6E363075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2FEDFA0E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579EC72C" w14:textId="77777777" w:rsidR="00E14C8D" w:rsidRDefault="00E14C8D">
      <w:pPr>
        <w:jc w:val="both"/>
        <w:rPr>
          <w:rFonts w:ascii="Helvetica" w:hAnsi="Helvetica"/>
          <w:b/>
          <w:sz w:val="28"/>
        </w:rPr>
      </w:pPr>
    </w:p>
    <w:p w14:paraId="1EBF2CCC" w14:textId="77777777" w:rsidR="00157FF8" w:rsidRPr="006B2C34" w:rsidRDefault="00157FF8" w:rsidP="00157FF8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27265884" w14:textId="77777777" w:rsidR="00157FF8" w:rsidRPr="00081E8A" w:rsidRDefault="00157FF8" w:rsidP="00157FF8">
      <w:pPr>
        <w:jc w:val="both"/>
        <w:rPr>
          <w:highlight w:val="yellow"/>
        </w:rPr>
      </w:pPr>
    </w:p>
    <w:p w14:paraId="051E8D19" w14:textId="77777777" w:rsidR="00157FF8" w:rsidRPr="00FB7A20" w:rsidRDefault="00157FF8" w:rsidP="00157FF8">
      <w:r>
        <w:t>{</w:t>
      </w:r>
      <w:proofErr w:type="spellStart"/>
      <w:r>
        <w:t>d.IRMA_Num</w:t>
      </w:r>
      <w:proofErr w:type="spellEnd"/>
      <w:r>
        <w:t>}</w:t>
      </w:r>
    </w:p>
    <w:p w14:paraId="00179858" w14:textId="77777777" w:rsidR="00157FF8" w:rsidRDefault="00157FF8" w:rsidP="00157FF8">
      <w:pPr>
        <w:jc w:val="right"/>
      </w:pPr>
      <w:r w:rsidRPr="00081E8A">
        <w:t>REGISTERED</w:t>
      </w:r>
    </w:p>
    <w:p w14:paraId="243C0FCC" w14:textId="77777777" w:rsidR="00157FF8" w:rsidRPr="00081E8A" w:rsidRDefault="00157FF8" w:rsidP="00157FF8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2F36BA33" w14:textId="77777777" w:rsidR="00157FF8" w:rsidRPr="00447DD4" w:rsidRDefault="00157FF8" w:rsidP="00157FF8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6191FF05" w14:textId="77777777" w:rsidR="00157FF8" w:rsidRPr="00081E8A" w:rsidRDefault="00157FF8" w:rsidP="00157FF8">
      <w:r w:rsidRPr="00447DD4">
        <w:t>{</w:t>
      </w:r>
      <w:proofErr w:type="spellStart"/>
      <w:r w:rsidRPr="00447DD4">
        <w:t>d.MailingCity</w:t>
      </w:r>
      <w:proofErr w:type="spellEnd"/>
      <w:r w:rsidRPr="00447DD4">
        <w:t>} {</w:t>
      </w:r>
      <w:proofErr w:type="spellStart"/>
      <w:r w:rsidRPr="00447DD4">
        <w:t>d.MailingProv</w:t>
      </w:r>
      <w:proofErr w:type="spellEnd"/>
      <w:r w:rsidRPr="00447DD4">
        <w:t xml:space="preserve">}  </w:t>
      </w:r>
      <w:r>
        <w:t>{</w:t>
      </w:r>
      <w:proofErr w:type="spellStart"/>
      <w:r>
        <w:t>d.PostCode</w:t>
      </w:r>
      <w:proofErr w:type="spellEnd"/>
      <w:r>
        <w:t>}</w:t>
      </w:r>
    </w:p>
    <w:p w14:paraId="38F145C3" w14:textId="77777777" w:rsidR="00157FF8" w:rsidRDefault="00157FF8" w:rsidP="00157FF8"/>
    <w:p w14:paraId="21602759" w14:textId="77777777" w:rsidR="00E14C8D" w:rsidRDefault="00E14C8D"/>
    <w:p w14:paraId="00D24CF0" w14:textId="77777777" w:rsidR="00E14C8D" w:rsidRDefault="00E14C8D">
      <w:pPr>
        <w:pStyle w:val="Heading1"/>
        <w:rPr>
          <w:sz w:val="50"/>
        </w:rPr>
      </w:pPr>
      <w:r>
        <w:rPr>
          <w:sz w:val="50"/>
        </w:rPr>
        <w:t>LEVY  NOTICE</w:t>
      </w:r>
    </w:p>
    <w:p w14:paraId="1EDE513B" w14:textId="77777777" w:rsidR="00E14C8D" w:rsidRDefault="00E14C8D">
      <w:pPr>
        <w:jc w:val="center"/>
      </w:pPr>
    </w:p>
    <w:p w14:paraId="51DF0732" w14:textId="77777777" w:rsidR="00E14C8D" w:rsidRDefault="00E14C8D"/>
    <w:p w14:paraId="7423E86F" w14:textId="258C3D76" w:rsidR="00E14C8D" w:rsidRDefault="00E14C8D">
      <w:r>
        <w:t xml:space="preserve">Test results of samples from your milk shipments, reported on </w:t>
      </w:r>
      <w:bookmarkStart w:id="0" w:name="Recorded_Date"/>
      <w:bookmarkEnd w:id="0"/>
      <w:r w:rsidR="00993CAA" w:rsidRPr="00F04FF9">
        <w:t>{</w:t>
      </w:r>
      <w:proofErr w:type="spellStart"/>
      <w:r w:rsidR="00993CAA" w:rsidRPr="00F04FF9">
        <w:t>d.</w:t>
      </w:r>
      <w:r w:rsidR="00F46E64" w:rsidRPr="00F46E64">
        <w:t>DairyTestDataLoadDate</w:t>
      </w:r>
      <w:proofErr w:type="spellEnd"/>
      <w:r w:rsidR="00993CAA" w:rsidRPr="00F04FF9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="009E2459">
        <w:rPr>
          <w:b/>
        </w:rPr>
        <w:t>tested positive for</w:t>
      </w:r>
      <w:r>
        <w:t>:</w:t>
      </w:r>
    </w:p>
    <w:p w14:paraId="2098D5A0" w14:textId="77777777" w:rsidR="00E14C8D" w:rsidRDefault="00E14C8D"/>
    <w:p w14:paraId="224812CD" w14:textId="77777777" w:rsidR="00E14C8D" w:rsidRDefault="00E14C8D">
      <w:bookmarkStart w:id="1" w:name="Levy_Test_Desc"/>
      <w:bookmarkEnd w:id="1"/>
      <w:r>
        <w:t>Inhibitor contamination</w:t>
      </w:r>
    </w:p>
    <w:p w14:paraId="4205F460" w14:textId="77777777" w:rsidR="00E14C8D" w:rsidRDefault="00E14C8D"/>
    <w:p w14:paraId="797CDFA9" w14:textId="6C6EFFBA" w:rsidR="00E14C8D" w:rsidRDefault="00E14C8D">
      <w:r>
        <w:t xml:space="preserve">For your information only, a levy of </w:t>
      </w:r>
      <w:bookmarkStart w:id="2" w:name="Levy_Percent"/>
      <w:bookmarkEnd w:id="2"/>
      <w:r w:rsidR="00011841">
        <w:t>{</w:t>
      </w:r>
      <w:proofErr w:type="spellStart"/>
      <w:r w:rsidR="00011841">
        <w:t>d.LevyPercent</w:t>
      </w:r>
      <w:proofErr w:type="spellEnd"/>
      <w:r w:rsidR="00011841">
        <w:t>}</w:t>
      </w:r>
      <w:r>
        <w:t xml:space="preserve"> of the gross value of the milk shipped during the month will be deducted by the Milk Marketing Board.</w:t>
      </w:r>
    </w:p>
    <w:p w14:paraId="469D5FF6" w14:textId="77777777" w:rsidR="00E14C8D" w:rsidRDefault="00E14C8D">
      <w:pPr>
        <w:rPr>
          <w:noProof/>
        </w:rPr>
      </w:pPr>
    </w:p>
    <w:p w14:paraId="2DE86B6B" w14:textId="77777777" w:rsidR="00C918C7" w:rsidRDefault="00C1593B">
      <w:r>
        <w:rPr>
          <w:noProof/>
        </w:rPr>
        <w:drawing>
          <wp:inline distT="0" distB="0" distL="0" distR="0" wp14:anchorId="52079858" wp14:editId="16B9F6F6">
            <wp:extent cx="880110" cy="74168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C8D">
        <w:t>_</w:t>
      </w:r>
    </w:p>
    <w:p w14:paraId="48C8B9BB" w14:textId="693EEBC9" w:rsidR="00E14C8D" w:rsidRDefault="00E14C8D">
      <w:r>
        <w:t>____________________________________</w:t>
      </w:r>
    </w:p>
    <w:p w14:paraId="578A27F4" w14:textId="77777777" w:rsidR="00E14C8D" w:rsidRDefault="00E14C8D" w:rsidP="00972DD3">
      <w:r>
        <w:t>Dr. Rayna Gunvaldsen</w:t>
      </w:r>
    </w:p>
    <w:p w14:paraId="6A2BA07E" w14:textId="77777777" w:rsidR="00E14C8D" w:rsidRDefault="00E14C8D" w:rsidP="00972DD3">
      <w:r>
        <w:t>Chief Veterinarian</w:t>
      </w:r>
    </w:p>
    <w:p w14:paraId="53024CCF" w14:textId="77777777" w:rsidR="00E14C8D" w:rsidRDefault="00E14C8D"/>
    <w:p w14:paraId="1A49805C" w14:textId="77777777" w:rsidR="00E14C8D" w:rsidRDefault="00E14C8D"/>
    <w:p w14:paraId="10CE1720" w14:textId="77777777" w:rsidR="00E14C8D" w:rsidRPr="0055003A" w:rsidRDefault="00E14C8D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4D59E7F6" w14:textId="77777777" w:rsidR="00E14C8D" w:rsidRPr="00A15B82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0D24B132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53AE830F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68E6C39E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77EB772F" w14:textId="77777777" w:rsidR="00E14C8D" w:rsidRDefault="00E14C8D" w:rsidP="00A15B82"/>
    <w:p w14:paraId="1F4850C5" w14:textId="18DA7F88" w:rsidR="00E14C8D" w:rsidRDefault="00E14C8D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851577">
        <w:t>{</w:t>
      </w:r>
      <w:proofErr w:type="spellStart"/>
      <w:r w:rsidR="00851577">
        <w:t>d.</w:t>
      </w:r>
      <w:r w:rsidR="00114449">
        <w:t>LevyMonthYear</w:t>
      </w:r>
      <w:proofErr w:type="spellEnd"/>
      <w:r w:rsidR="00114449">
        <w:t>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344F516F" w14:textId="77777777" w:rsidR="00E14C8D" w:rsidRDefault="00E14C8D"/>
    <w:p w14:paraId="61F3EE2F" w14:textId="77777777" w:rsidR="00E14C8D" w:rsidRDefault="00E14C8D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763E5786" w14:textId="3AB47A8A" w:rsidR="00E14C8D" w:rsidRDefault="00E14C8D" w:rsidP="009E2459">
      <w:pPr>
        <w:tabs>
          <w:tab w:val="left" w:pos="450"/>
        </w:tabs>
      </w:pPr>
      <w:r>
        <w:tab/>
        <w:t>Milk Board</w:t>
      </w:r>
    </w:p>
    <w:sectPr w:rsidR="00E14C8D" w:rsidSect="0087212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D"/>
    <w:rsid w:val="00011841"/>
    <w:rsid w:val="00114449"/>
    <w:rsid w:val="00157FF8"/>
    <w:rsid w:val="00851577"/>
    <w:rsid w:val="00993CAA"/>
    <w:rsid w:val="009E2459"/>
    <w:rsid w:val="00C1593B"/>
    <w:rsid w:val="00C5631B"/>
    <w:rsid w:val="00C918C7"/>
    <w:rsid w:val="00E14C8D"/>
    <w:rsid w:val="00E15094"/>
    <w:rsid w:val="00F4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DA197"/>
  <w15:chartTrackingRefBased/>
  <w15:docId w15:val="{7CC9DE36-5C56-46F9-BC1D-E3BDCFE7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14C8D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C8D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EA057-00C9-4737-A0FC-B6830AAA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2B2C8-2EFD-4063-973E-C84A66D44E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1FE7D4-597F-4155-86C4-A9349F661A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10</cp:revision>
  <cp:lastPrinted>2021-01-08T16:56:00Z</cp:lastPrinted>
  <dcterms:created xsi:type="dcterms:W3CDTF">2021-03-29T20:40:00Z</dcterms:created>
  <dcterms:modified xsi:type="dcterms:W3CDTF">2021-08-25T20:13:00Z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